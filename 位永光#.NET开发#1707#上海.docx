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945" w:rsidRDefault="007A3409" w:rsidP="00F95945">
      <w:r>
        <w:rPr>
          <w:noProof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3B98260C" wp14:editId="56F87219">
                <wp:simplePos x="0" y="0"/>
                <wp:positionH relativeFrom="column">
                  <wp:posOffset>-687705</wp:posOffset>
                </wp:positionH>
                <wp:positionV relativeFrom="paragraph">
                  <wp:posOffset>200660</wp:posOffset>
                </wp:positionV>
                <wp:extent cx="6571615" cy="294640"/>
                <wp:effectExtent l="19050" t="19050" r="19685" b="29210"/>
                <wp:wrapNone/>
                <wp:docPr id="106" name="组合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1615" cy="294640"/>
                          <a:chOff x="1000" y="3618"/>
                          <a:chExt cx="10349" cy="464"/>
                        </a:xfrm>
                      </wpg:grpSpPr>
                      <wps:wsp>
                        <wps:cNvPr id="107" name="直接连接符 4"/>
                        <wps:cNvCnPr/>
                        <wps:spPr>
                          <a:xfrm rot="16200000">
                            <a:off x="7097" y="-406"/>
                            <a:ext cx="0" cy="850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8" name="组合 6"/>
                        <wpg:cNvGrpSpPr/>
                        <wpg:grpSpPr>
                          <a:xfrm>
                            <a:off x="1000" y="3618"/>
                            <a:ext cx="1966" cy="464"/>
                            <a:chOff x="1000" y="3618"/>
                            <a:chExt cx="1966" cy="464"/>
                          </a:xfrm>
                        </wpg:grpSpPr>
                        <wps:wsp>
                          <wps:cNvPr id="109" name="矩形 17"/>
                          <wps:cNvSpPr/>
                          <wps:spPr>
                            <a:xfrm>
                              <a:off x="1000" y="3628"/>
                              <a:ext cx="1967" cy="4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607A9D"/>
                            </a:solidFill>
                            <a:ln w="38100">
                              <a:solidFill>
                                <a:srgbClr val="F5F6FB"/>
                              </a:solidFill>
                            </a:ln>
                          </wps:spPr>
                          <wps:bodyPr vert="horz" wrap="square" anchor="ctr" upright="1"/>
                        </wps:wsp>
                        <wps:wsp>
                          <wps:cNvPr id="110" name="矩形 27"/>
                          <wps:cNvSpPr/>
                          <wps:spPr>
                            <a:xfrm>
                              <a:off x="1370" y="3618"/>
                              <a:ext cx="1558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F95945" w:rsidRDefault="00F95945" w:rsidP="00EE5CAC">
                                <w:pPr>
                                  <w:pStyle w:val="a6"/>
                                  <w:spacing w:before="0" w:beforeAutospacing="0" w:after="0" w:afterAutospacing="0" w:line="312" w:lineRule="exact"/>
                                  <w:rPr>
                                    <w:rFonts w:ascii="微软雅黑" w:eastAsia="微软雅黑" w:hAnsi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Times New Roman" w:hint="eastAsia"/>
                                    <w:b/>
                                    <w:bCs/>
                                    <w:color w:val="FFFFFF"/>
                                    <w:kern w:val="24"/>
                                  </w:rPr>
                                  <w:t>基本信息</w:t>
                                </w:r>
                              </w:p>
                            </w:txbxContent>
                          </wps:txbx>
                          <wps:bodyPr vert="horz" wrap="square"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B98260C" id="组合 106" o:spid="_x0000_s1026" style="position:absolute;left:0;text-align:left;margin-left:-54.15pt;margin-top:15.8pt;width:517.45pt;height:23.2pt;z-index:251645440" coordorigin="1000,3618" coordsize="10349,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">
                <v:line id="直接连接符 4" o:spid="_x0000_s1027" style="position:absolute;rotation:-90;visibility:visible;mso-wrap-style:square" from="7097,-406" to="7097,8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wuJ8IAAADcAAAADwAAAGRycy9kb3ducmV2LnhtbERPTWsCMRC9C/6HMEJvmujBltWslIpQ&#10;6EGqhXocknGz7GaybFJd/fWmUOhtHu9z1pvBt+JCfawDa5jPFAhiE2zNlYav4276AiImZIttYNJw&#10;owibcjxaY2HDlT/pckiVyCEcC9TgUuoKKaNx5DHOQkecuXPoPaYM+0raHq853LdyodRSeqw5Nzjs&#10;6M2RaQ4/XsNehVBv3fxsvj+WiwHTvTGno9ZPk+F1BSLRkP7Ff+53m+erZ/h9Jl8gy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RwuJ8IAAADcAAAADwAAAAAAAAAAAAAA&#10;AAChAgAAZHJzL2Rvd25yZXYueG1sUEsFBgAAAAAEAAQA+QAAAJADAAAAAA==&#10;" strokecolor="#d8d8d8 [2732]" strokeweight="1.5pt">
                  <v:stroke joinstyle="miter"/>
                </v:line>
                <v:group id="组合 6" o:spid="_x0000_s1028" style="position:absolute;left:1000;top:3618;width:1966;height:464" coordorigin="1000,3618" coordsize="1966,4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roundrect id="矩形 17" o:spid="_x0000_s1029" style="position:absolute;left:1000;top:3628;width:1967;height:45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GTw8MA&#10;AADcAAAADwAAAGRycy9kb3ducmV2LnhtbERPzWrCQBC+F3yHZYTe6q6FlhrdBBEtHlqoMQ8wZMck&#10;mp2N2dWkb98tFHqbj+93VtloW3Gn3jeONcxnCgRx6UzDlYbiuHt6A+EDssHWMWn4Jg9ZOnlYYWLc&#10;wAe656ESMYR9ghrqELpESl/WZNHPXEccuZPrLYYI+0qaHocYblv5rNSrtNhwbKixo01N5SW/WQ1D&#10;+5Gf57dN2b1/7mlH1+3LV6G0fpyO6yWIQGP4F/+59ybOVwv4fSZeIN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GTw8MAAADcAAAADwAAAAAAAAAAAAAAAACYAgAAZHJzL2Rv&#10;d25yZXYueG1sUEsFBgAAAAAEAAQA9QAAAIgDAAAAAA==&#10;" fillcolor="#607a9d" strokecolor="#f5f6fb" strokeweight="3pt"/>
                  <v:rect id="矩形 27" o:spid="_x0000_s1030" style="position:absolute;left:1370;top:3618;width:1558;height:4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nES8QA&#10;AADcAAAADwAAAGRycy9kb3ducmV2LnhtbESPQW/CMAyF75P2HyJP4jZSdkCoENA2CTHEYRqwu5eY&#10;tlrjVEloy7/Hh0m72XrP731ebUbfqp5iagIbmE0LUMQ2uIYrA+fT9nkBKmVkh21gMnCjBJv148MK&#10;SxcG/qL+mCslIZxKNFDn3JVaJ1uTxzQNHbFolxA9ZlljpV3EQcJ9q1+KYq49NiwNNXb0XpP9PV69&#10;ge9weRu8/eF9f/tsrrtDtHZxMGbyNL4uQWUa87/57/rDCf5M8OUZmU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JxEvEAAAA3AAAAA8AAAAAAAAAAAAAAAAAmAIAAGRycy9k&#10;b3ducmV2LnhtbFBLBQYAAAAABAAEAPUAAACJAwAAAAA=&#10;" filled="f" stroked="f" strokeweight="1pt">
                    <v:textbox>
                      <w:txbxContent>
                        <w:p w:rsidR="00F95945" w:rsidRDefault="00F95945" w:rsidP="00EE5CAC">
                          <w:pPr>
                            <w:pStyle w:val="a6"/>
                            <w:spacing w:before="0" w:beforeAutospacing="0" w:after="0" w:afterAutospacing="0" w:line="312" w:lineRule="exact"/>
                            <w:rPr>
                              <w:rFonts w:ascii="微软雅黑" w:eastAsia="微软雅黑" w:hAnsi="微软雅黑" w:cs="Times New Roman"/>
                              <w:b/>
                              <w:bCs/>
                              <w:color w:val="FFFFFF"/>
                              <w:kern w:val="24"/>
                            </w:rPr>
                          </w:pPr>
                          <w:r>
                            <w:rPr>
                              <w:rFonts w:ascii="微软雅黑" w:eastAsia="微软雅黑" w:hAnsi="微软雅黑" w:cs="Times New Roman" w:hint="eastAsia"/>
                              <w:b/>
                              <w:bCs/>
                              <w:color w:val="FFFFFF"/>
                              <w:kern w:val="24"/>
                            </w:rPr>
                            <w:t>基本信息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1741C9">
        <w:rPr>
          <w:noProof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2347B608" wp14:editId="111F0609">
                <wp:simplePos x="0" y="0"/>
                <wp:positionH relativeFrom="column">
                  <wp:posOffset>-602658</wp:posOffset>
                </wp:positionH>
                <wp:positionV relativeFrom="paragraph">
                  <wp:posOffset>-506138</wp:posOffset>
                </wp:positionV>
                <wp:extent cx="3307080" cy="570865"/>
                <wp:effectExtent l="0" t="0" r="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7080" cy="570865"/>
                          <a:chOff x="5376" y="886"/>
                          <a:chExt cx="5208" cy="899"/>
                        </a:xfrm>
                      </wpg:grpSpPr>
                      <wps:wsp>
                        <wps:cNvPr id="11" name="矩形 4"/>
                        <wps:cNvSpPr/>
                        <wps:spPr>
                          <a:xfrm>
                            <a:off x="5376" y="1005"/>
                            <a:ext cx="2894" cy="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1741C9" w:rsidRDefault="001741C9" w:rsidP="001741C9">
                              <w:pPr>
                                <w:pStyle w:val="a6"/>
                                <w:spacing w:before="0" w:beforeAutospacing="0" w:after="0" w:afterAutospacing="0" w:line="576" w:lineRule="exact"/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FFFFFF"/>
                                  <w:spacing w:val="60"/>
                                  <w:sz w:val="52"/>
                                  <w:szCs w:val="52"/>
                                </w:rPr>
                                <w:t>求职简历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vert="horz" wrap="square" anchor="t" upright="1">
                          <a:noAutofit/>
                        </wps:bodyPr>
                      </wps:wsp>
                      <wpg:grpSp>
                        <wpg:cNvPr id="12" name="组合 12"/>
                        <wpg:cNvGrpSpPr/>
                        <wpg:grpSpPr>
                          <a:xfrm>
                            <a:off x="8092" y="886"/>
                            <a:ext cx="2492" cy="808"/>
                            <a:chOff x="10592" y="886"/>
                            <a:chExt cx="2492" cy="808"/>
                          </a:xfrm>
                        </wpg:grpSpPr>
                        <wps:wsp>
                          <wps:cNvPr id="16" name="文本框 16"/>
                          <wps:cNvSpPr txBox="1"/>
                          <wps:spPr>
                            <a:xfrm>
                              <a:off x="10592" y="886"/>
                              <a:ext cx="2493" cy="6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41C9" w:rsidRDefault="001741C9" w:rsidP="001741C9">
                                <w:pPr>
                                  <w:rPr>
                                    <w:rFonts w:ascii="微软雅黑" w:eastAsia="微软雅黑" w:hAnsi="微软雅黑" w:cs="微软雅黑"/>
                                    <w:b/>
                                    <w:bCs/>
                                    <w:color w:val="FFFFFF" w:themeColor="background1"/>
                                    <w:sz w:val="15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Kozuka Gothic Pr6N B" w:eastAsia="Kozuka Gothic Pr6N B" w:hAnsi="Kozuka Gothic Pr6N B" w:cs="Kozuka Gothic Pr6N B" w:hint="eastAsia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24"/>
                                  </w:rPr>
                                  <w:t>PERSONAL RESUME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7" name="文本框 17"/>
                          <wps:cNvSpPr txBox="1"/>
                          <wps:spPr>
                            <a:xfrm>
                              <a:off x="10596" y="1316"/>
                              <a:ext cx="1800" cy="37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41C9" w:rsidRDefault="001741C9" w:rsidP="001741C9">
                                <w:pPr>
                                  <w:rPr>
                                    <w:rFonts w:ascii="微软雅黑" w:eastAsia="微软雅黑" w:hAnsi="微软雅黑" w:cs="微软雅黑"/>
                                    <w:color w:val="FFFFFF" w:themeColor="background1"/>
                                    <w:sz w:val="15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FFFFFF" w:themeColor="background1"/>
                                    <w:sz w:val="15"/>
                                    <w:szCs w:val="16"/>
                                  </w:rPr>
                                  <w:t>我一直在努力！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347B608" id="组合 9" o:spid="_x0000_s1031" style="position:absolute;left:0;text-align:left;margin-left:-47.45pt;margin-top:-39.85pt;width:260.4pt;height:44.95pt;z-index:251670016" coordorigin="5376,886" coordsize="5208,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">
                <v:rect id="矩形 4" o:spid="_x0000_s1032" style="position:absolute;left:5376;top:1005;width:2894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BShMEA&#10;AADbAAAADwAAAGRycy9kb3ducmV2LnhtbERPS4vCMBC+C/sfwix4kTV1DyJdoyzCYlkEsT7OQzO2&#10;xWZSm9jWf28Ewdt8fM+ZL3tTiZYaV1pWMBlHIIgzq0vOFRz2f18zEM4ja6wsk4I7OVguPgZzjLXt&#10;eEdt6nMRQtjFqKDwvo6ldFlBBt3Y1sSBO9vGoA+wyaVusAvhppLfUTSVBksODQXWtCoou6Q3o6DL&#10;tu1pv1nL7eiUWL4m11V6/Fdq+Nn//oDw1Pu3+OVOdJg/gecv4Q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AUoTBAAAA2wAAAA8AAAAAAAAAAAAAAAAAmAIAAGRycy9kb3du&#10;cmV2LnhtbFBLBQYAAAAABAAEAPUAAACGAwAAAAA=&#10;" filled="f" stroked="f">
                  <v:textbox>
                    <w:txbxContent>
                      <w:p w:rsidR="001741C9" w:rsidRDefault="001741C9" w:rsidP="001741C9">
                        <w:pPr>
                          <w:pStyle w:val="a6"/>
                          <w:spacing w:before="0" w:beforeAutospacing="0" w:after="0" w:afterAutospacing="0" w:line="576" w:lineRule="exact"/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color w:val="FFFFFF"/>
                            <w:spacing w:val="60"/>
                            <w:sz w:val="52"/>
                            <w:szCs w:val="52"/>
                          </w:rPr>
                          <w:t>求职简历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  <w:t xml:space="preserve">    </w:t>
                        </w:r>
                      </w:p>
                    </w:txbxContent>
                  </v:textbox>
                </v:rect>
                <v:group id="组合 12" o:spid="_x0000_s1033" style="position:absolute;left:8092;top:886;width:2492;height:808" coordorigin="10592,886" coordsize="2492,8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6" o:spid="_x0000_s1034" type="#_x0000_t202" style="position:absolute;left:10592;top:886;width:2493;height: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<v:textbox>
                      <w:txbxContent>
                        <w:p w:rsidR="001741C9" w:rsidRDefault="001741C9" w:rsidP="001741C9">
                          <w:pPr>
                            <w:rPr>
                              <w:rFonts w:ascii="微软雅黑" w:eastAsia="微软雅黑" w:hAnsi="微软雅黑" w:cs="微软雅黑"/>
                              <w:b/>
                              <w:bCs/>
                              <w:color w:val="FFFFFF" w:themeColor="background1"/>
                              <w:sz w:val="15"/>
                              <w:szCs w:val="16"/>
                            </w:rPr>
                          </w:pPr>
                          <w:r>
                            <w:rPr>
                              <w:rFonts w:ascii="Kozuka Gothic Pr6N B" w:eastAsia="Kozuka Gothic Pr6N B" w:hAnsi="Kozuka Gothic Pr6N B" w:cs="Kozuka Gothic Pr6N B" w:hint="eastAsia"/>
                              <w:b/>
                              <w:bCs/>
                              <w:color w:val="FFFFFF" w:themeColor="background1"/>
                              <w:sz w:val="22"/>
                              <w:szCs w:val="24"/>
                            </w:rPr>
                            <w:t>PERSONAL RESUME</w:t>
                          </w:r>
                        </w:p>
                      </w:txbxContent>
                    </v:textbox>
                  </v:shape>
                  <v:shape id="文本框 17" o:spid="_x0000_s1035" type="#_x0000_t202" style="position:absolute;left:10596;top:1316;width:1800;height: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<v:textbox>
                      <w:txbxContent>
                        <w:p w:rsidR="001741C9" w:rsidRDefault="001741C9" w:rsidP="001741C9">
                          <w:pPr>
                            <w:rPr>
                              <w:rFonts w:ascii="微软雅黑" w:eastAsia="微软雅黑" w:hAnsi="微软雅黑" w:cs="微软雅黑"/>
                              <w:color w:val="FFFFFF" w:themeColor="background1"/>
                              <w:sz w:val="15"/>
                              <w:szCs w:val="16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color w:val="FFFFFF" w:themeColor="background1"/>
                              <w:sz w:val="15"/>
                              <w:szCs w:val="16"/>
                            </w:rPr>
                            <w:t>我一直在努力！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1E6FBD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931A549" wp14:editId="709EAB19">
                <wp:simplePos x="0" y="0"/>
                <wp:positionH relativeFrom="column">
                  <wp:posOffset>-2261382</wp:posOffset>
                </wp:positionH>
                <wp:positionV relativeFrom="paragraph">
                  <wp:posOffset>-640080</wp:posOffset>
                </wp:positionV>
                <wp:extent cx="6261882" cy="845820"/>
                <wp:effectExtent l="0" t="0" r="5715" b="0"/>
                <wp:wrapNone/>
                <wp:docPr id="125" name="圆角矩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882" cy="8458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607A9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3A168F7" id="圆角矩形 125" o:spid="_x0000_s1026" style="position:absolute;left:0;text-align:left;margin-left:-178.05pt;margin-top:-50.4pt;width:493.05pt;height:66.6pt;z-index:25166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" fillcolor="#607a9d" stroked="f" strokeweight="1pt">
                <v:stroke joinstyle="miter"/>
              </v:roundrect>
            </w:pict>
          </mc:Fallback>
        </mc:AlternateContent>
      </w:r>
      <w:r w:rsidR="00F95945"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415B925F" wp14:editId="710B1BDA">
                <wp:simplePos x="0" y="0"/>
                <wp:positionH relativeFrom="column">
                  <wp:posOffset>-1151626</wp:posOffset>
                </wp:positionH>
                <wp:positionV relativeFrom="paragraph">
                  <wp:posOffset>-891539</wp:posOffset>
                </wp:positionV>
                <wp:extent cx="7722870" cy="11023636"/>
                <wp:effectExtent l="0" t="0" r="0" b="6350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2870" cy="11023636"/>
                        </a:xfrm>
                        <a:prstGeom prst="rect">
                          <a:avLst/>
                        </a:prstGeom>
                        <a:solidFill>
                          <a:srgbClr val="F5F6F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5945" w:rsidRDefault="00F95945" w:rsidP="00F95945">
                            <w:pPr>
                              <w:jc w:val="center"/>
                            </w:pPr>
                          </w:p>
                          <w:p w:rsidR="00F95945" w:rsidRDefault="00F95945" w:rsidP="00F95945">
                            <w:pPr>
                              <w:jc w:val="center"/>
                            </w:pPr>
                          </w:p>
                          <w:p w:rsidR="00F95945" w:rsidRDefault="00F95945" w:rsidP="00F95945">
                            <w:pPr>
                              <w:jc w:val="center"/>
                            </w:pPr>
                          </w:p>
                          <w:p w:rsidR="00F95945" w:rsidRDefault="00F95945" w:rsidP="00F959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B925F" id="矩形 86" o:spid="_x0000_s1036" style="position:absolute;left:0;text-align:left;margin-left:-90.7pt;margin-top:-70.2pt;width:608.1pt;height:868pt;z-index:-25164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" fillcolor="#f5f6fb" stroked="f" strokeweight="2pt">
                <v:textbox>
                  <w:txbxContent>
                    <w:p w:rsidR="00F95945" w:rsidRDefault="00F95945" w:rsidP="00F95945">
                      <w:pPr>
                        <w:jc w:val="center"/>
                      </w:pPr>
                    </w:p>
                    <w:p w:rsidR="00F95945" w:rsidRDefault="00F95945" w:rsidP="00F95945">
                      <w:pPr>
                        <w:jc w:val="center"/>
                      </w:pPr>
                    </w:p>
                    <w:p w:rsidR="00F95945" w:rsidRDefault="00F95945" w:rsidP="00F95945">
                      <w:pPr>
                        <w:jc w:val="center"/>
                      </w:pPr>
                    </w:p>
                    <w:p w:rsidR="00F95945" w:rsidRDefault="00F95945" w:rsidP="00F9594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95945">
        <w:rPr>
          <w:noProof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58FC20EF" wp14:editId="5B8847D1">
                <wp:simplePos x="0" y="0"/>
                <wp:positionH relativeFrom="column">
                  <wp:posOffset>-687705</wp:posOffset>
                </wp:positionH>
                <wp:positionV relativeFrom="paragraph">
                  <wp:posOffset>5643117</wp:posOffset>
                </wp:positionV>
                <wp:extent cx="6571615" cy="294640"/>
                <wp:effectExtent l="19050" t="12700" r="635" b="35560"/>
                <wp:wrapNone/>
                <wp:docPr id="87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1615" cy="294640"/>
                          <a:chOff x="1000" y="3618"/>
                          <a:chExt cx="10349" cy="464"/>
                        </a:xfrm>
                      </wpg:grpSpPr>
                      <wps:wsp>
                        <wps:cNvPr id="88" name="直接连接符 4"/>
                        <wps:cNvCnPr/>
                        <wps:spPr>
                          <a:xfrm rot="16200000">
                            <a:off x="7097" y="-406"/>
                            <a:ext cx="0" cy="850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89" name="组合 6"/>
                        <wpg:cNvGrpSpPr/>
                        <wpg:grpSpPr>
                          <a:xfrm>
                            <a:off x="1000" y="3618"/>
                            <a:ext cx="1966" cy="464"/>
                            <a:chOff x="1000" y="3618"/>
                            <a:chExt cx="1966" cy="464"/>
                          </a:xfrm>
                        </wpg:grpSpPr>
                        <wps:wsp>
                          <wps:cNvPr id="90" name="矩形 17"/>
                          <wps:cNvSpPr/>
                          <wps:spPr>
                            <a:xfrm>
                              <a:off x="1000" y="3628"/>
                              <a:ext cx="1967" cy="4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607A9D"/>
                            </a:solidFill>
                            <a:ln w="38100">
                              <a:solidFill>
                                <a:srgbClr val="F5F6FB"/>
                              </a:solidFill>
                            </a:ln>
                          </wps:spPr>
                          <wps:bodyPr vert="horz" wrap="square" anchor="ctr" upright="1"/>
                        </wps:wsp>
                        <wps:wsp>
                          <wps:cNvPr id="91" name="矩形 27"/>
                          <wps:cNvSpPr/>
                          <wps:spPr>
                            <a:xfrm>
                              <a:off x="1370" y="3618"/>
                              <a:ext cx="1558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F95945" w:rsidRDefault="00F95945" w:rsidP="00F95945">
                                <w:pPr>
                                  <w:pStyle w:val="a6"/>
                                  <w:spacing w:before="0" w:beforeAutospacing="0" w:after="0" w:afterAutospacing="0" w:line="312" w:lineRule="exact"/>
                                  <w:jc w:val="center"/>
                                </w:pPr>
                                <w:r>
                                  <w:rPr>
                                    <w:rFonts w:ascii="微软雅黑" w:eastAsia="微软雅黑" w:hAnsi="微软雅黑" w:cs="Times New Roman" w:hint="eastAsia"/>
                                    <w:b/>
                                    <w:bCs/>
                                    <w:color w:val="FFFFFF"/>
                                    <w:kern w:val="24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vert="horz" wrap="square"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8FC20EF" id="组合 87" o:spid="_x0000_s1037" style="position:absolute;left:0;text-align:left;margin-left:-54.15pt;margin-top:444.35pt;width:517.45pt;height:23.2pt;z-index:251646464" coordorigin="1000,3618" coordsize="10349,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">
                <v:line id="直接连接符 4" o:spid="_x0000_s1038" style="position:absolute;rotation:-90;visibility:visible;mso-wrap-style:square" from="7097,-406" to="7097,8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STt8EAAADbAAAADwAAAGRycy9kb3ducmV2LnhtbERPu2rDMBTdC/0HcQvdajkeTHCihNJS&#10;CHQoeUAyXqQby8S6MpZiu/n6aAhkPJz3cj25VgzUh8azglmWgyDW3jRcKzjsfz7mIEJENth6JgX/&#10;FGC9en1ZYmX8yFsadrEWKYRDhQpsjF0lZdCWHIbMd8SJO/veYUywr6XpcUzhrpVFnpfSYcOpwWJH&#10;X5b0ZXd1Cv5y75tvOzvr429ZTBhvF33aK/X+Nn0uQESa4lP8cG+Mgnkam76kHy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tJO3wQAAANsAAAAPAAAAAAAAAAAAAAAA&#10;AKECAABkcnMvZG93bnJldi54bWxQSwUGAAAAAAQABAD5AAAAjwMAAAAA&#10;" strokecolor="#d8d8d8 [2732]" strokeweight="1.5pt">
                  <v:stroke joinstyle="miter"/>
                </v:line>
                <v:group id="组合 6" o:spid="_x0000_s1039" style="position:absolute;left:1000;top:3618;width:1966;height:464" coordorigin="1000,3618" coordsize="1966,4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roundrect id="矩形 17" o:spid="_x0000_s1040" style="position:absolute;left:1000;top:3628;width:1967;height:45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d9jb8A&#10;AADbAAAADwAAAGRycy9kb3ducmV2LnhtbERPzYrCMBC+L/gOYQRva6qgrNUoIioeFNbqAwzN2Fab&#10;SW2irW9vDoLHj+9/tmhNKZ5Uu8KygkE/AkGcWl1wpuB82vz+gXAeWWNpmRS8yMFi3vmZYaxtw0d6&#10;Jj4TIYRdjApy76tYSpfmZND1bUUcuIutDfoA60zqGpsQbko5jKKxNFhwaMixolVO6S15GAVNuU+u&#10;g8cqrbaHHW3ovh79nyOlet12OQXhqfVf8ce90womYX34En6AnL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J32NvwAAANsAAAAPAAAAAAAAAAAAAAAAAJgCAABkcnMvZG93bnJl&#10;di54bWxQSwUGAAAAAAQABAD1AAAAhAMAAAAA&#10;" fillcolor="#607a9d" strokecolor="#f5f6fb" strokeweight="3pt"/>
                  <v:rect id="矩形 27" o:spid="_x0000_s1041" style="position:absolute;left:1370;top:3618;width:1558;height:4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uyqcMA&#10;AADbAAAADwAAAGRycy9kb3ducmV2LnhtbESPT2sCMRTE7wW/Q3iCt5q1B7GrUVQoWjyU+uf+TJ67&#10;i5uXJYm767dvCoUeh5n5DbNY9bYWLflQOVYwGWcgiLUzFRcKzqeP1xmIEJEN1o5JwZMCrJaDlwXm&#10;xnX8Te0xFiJBOOSooIyxyaUMuiSLYewa4uTdnLcYk/SFNB67BLe1fMuyqbRYcVoosaFtSfp+fFgF&#10;F3fbdFZf+bN9flWP3cFrPTsoNRr26zmISH38D/+190bB+wR+v6QfI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uyqcMAAADbAAAADwAAAAAAAAAAAAAAAACYAgAAZHJzL2Rv&#10;d25yZXYueG1sUEsFBgAAAAAEAAQA9QAAAIgDAAAAAA==&#10;" filled="f" stroked="f" strokeweight="1pt">
                    <v:textbox>
                      <w:txbxContent>
                        <w:p w:rsidR="00F95945" w:rsidRDefault="00F95945" w:rsidP="00F95945">
                          <w:pPr>
                            <w:pStyle w:val="a6"/>
                            <w:spacing w:before="0" w:beforeAutospacing="0" w:after="0" w:afterAutospacing="0" w:line="312" w:lineRule="exact"/>
                            <w:jc w:val="center"/>
                          </w:pPr>
                          <w:r>
                            <w:rPr>
                              <w:rFonts w:ascii="微软雅黑" w:eastAsia="微软雅黑" w:hAnsi="微软雅黑" w:cs="Times New Roman" w:hint="eastAsia"/>
                              <w:b/>
                              <w:bCs/>
                              <w:color w:val="FFFFFF"/>
                              <w:kern w:val="24"/>
                            </w:rPr>
                            <w:t>项目经验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F95945">
        <w:rPr>
          <w:noProof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4474D3A3" wp14:editId="50E7E37D">
                <wp:simplePos x="0" y="0"/>
                <wp:positionH relativeFrom="column">
                  <wp:posOffset>-598170</wp:posOffset>
                </wp:positionH>
                <wp:positionV relativeFrom="paragraph">
                  <wp:posOffset>-507365</wp:posOffset>
                </wp:positionV>
                <wp:extent cx="3307080" cy="570865"/>
                <wp:effectExtent l="0" t="0" r="0" b="0"/>
                <wp:wrapNone/>
                <wp:docPr id="119" name="组合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7080" cy="570865"/>
                          <a:chOff x="5376" y="886"/>
                          <a:chExt cx="5208" cy="899"/>
                        </a:xfrm>
                      </wpg:grpSpPr>
                      <wps:wsp>
                        <wps:cNvPr id="120" name="矩形 4"/>
                        <wps:cNvSpPr/>
                        <wps:spPr>
                          <a:xfrm>
                            <a:off x="5376" y="1005"/>
                            <a:ext cx="2894" cy="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F95945" w:rsidRDefault="00F95945" w:rsidP="00F95945">
                              <w:pPr>
                                <w:pStyle w:val="a6"/>
                                <w:spacing w:before="0" w:beforeAutospacing="0" w:after="0" w:afterAutospacing="0" w:line="576" w:lineRule="exact"/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FFFFFF"/>
                                  <w:spacing w:val="60"/>
                                  <w:sz w:val="52"/>
                                  <w:szCs w:val="52"/>
                                </w:rPr>
                                <w:t>求职简历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vert="horz" wrap="square" anchor="t" upright="1">
                          <a:noAutofit/>
                        </wps:bodyPr>
                      </wps:wsp>
                      <wpg:grpSp>
                        <wpg:cNvPr id="121" name="组合 121"/>
                        <wpg:cNvGrpSpPr/>
                        <wpg:grpSpPr>
                          <a:xfrm>
                            <a:off x="8092" y="886"/>
                            <a:ext cx="2492" cy="808"/>
                            <a:chOff x="10592" y="886"/>
                            <a:chExt cx="2492" cy="808"/>
                          </a:xfrm>
                        </wpg:grpSpPr>
                        <wps:wsp>
                          <wps:cNvPr id="122" name="文本框 122"/>
                          <wps:cNvSpPr txBox="1"/>
                          <wps:spPr>
                            <a:xfrm>
                              <a:off x="10592" y="886"/>
                              <a:ext cx="2493" cy="6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5945" w:rsidRDefault="00F95945" w:rsidP="00F95945">
                                <w:pPr>
                                  <w:rPr>
                                    <w:rFonts w:ascii="微软雅黑" w:eastAsia="微软雅黑" w:hAnsi="微软雅黑" w:cs="微软雅黑"/>
                                    <w:b/>
                                    <w:bCs/>
                                    <w:color w:val="FFFFFF" w:themeColor="background1"/>
                                    <w:sz w:val="15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Kozuka Gothic Pr6N B" w:eastAsia="Kozuka Gothic Pr6N B" w:hAnsi="Kozuka Gothic Pr6N B" w:cs="Kozuka Gothic Pr6N B" w:hint="eastAsia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24"/>
                                  </w:rPr>
                                  <w:t>PERSONAL RESUME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23" name="文本框 123"/>
                          <wps:cNvSpPr txBox="1"/>
                          <wps:spPr>
                            <a:xfrm>
                              <a:off x="10596" y="1316"/>
                              <a:ext cx="1800" cy="37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5945" w:rsidRDefault="00F95945" w:rsidP="00F95945">
                                <w:pPr>
                                  <w:rPr>
                                    <w:rFonts w:ascii="微软雅黑" w:eastAsia="微软雅黑" w:hAnsi="微软雅黑" w:cs="微软雅黑"/>
                                    <w:color w:val="FFFFFF" w:themeColor="background1"/>
                                    <w:sz w:val="15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FFFFFF" w:themeColor="background1"/>
                                    <w:sz w:val="15"/>
                                    <w:szCs w:val="16"/>
                                  </w:rPr>
                                  <w:t>我一直在努力！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474D3A3" id="组合 119" o:spid="_x0000_s1042" style="position:absolute;left:0;text-align:left;margin-left:-47.1pt;margin-top:-39.95pt;width:260.4pt;height:44.95pt;z-index:251666944" coordorigin="5376,886" coordsize="5208,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">
                <v:rect id="矩形 4" o:spid="_x0000_s1043" style="position:absolute;left:5376;top:1005;width:2894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HcsYA&#10;AADcAAAADwAAAGRycy9kb3ducmV2LnhtbESPT2vCQBDF74V+h2UKvRTd1INIdBURSkMpSOOf85Ad&#10;k2B2Nma3SfrtnUPB2wzvzXu/WW1G16ieulB7NvA+TUARF97WXBo4Hj4mC1AhIltsPJOBPwqwWT8/&#10;rTC1fuAf6vNYKgnhkKKBKsY21ToUFTkMU98Si3bxncMoa1dq2+Eg4a7RsySZa4c1S0OFLe0qKq75&#10;rzMwFPv+fPj+1Pu3c+b5lt12+enLmNeXcbsEFWmMD/P/dWYFfyb48oxMoN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cfHcsYAAADcAAAADwAAAAAAAAAAAAAAAACYAgAAZHJz&#10;L2Rvd25yZXYueG1sUEsFBgAAAAAEAAQA9QAAAIsDAAAAAA==&#10;" filled="f" stroked="f">
                  <v:textbox>
                    <w:txbxContent>
                      <w:p w:rsidR="00F95945" w:rsidRDefault="00F95945" w:rsidP="00F95945">
                        <w:pPr>
                          <w:pStyle w:val="a6"/>
                          <w:spacing w:before="0" w:beforeAutospacing="0" w:after="0" w:afterAutospacing="0" w:line="576" w:lineRule="exact"/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color w:val="FFFFFF"/>
                            <w:spacing w:val="60"/>
                            <w:sz w:val="52"/>
                            <w:szCs w:val="52"/>
                          </w:rPr>
                          <w:t>求职简历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  <w:t xml:space="preserve">    </w:t>
                        </w:r>
                      </w:p>
                    </w:txbxContent>
                  </v:textbox>
                </v:rect>
                <v:group id="组合 121" o:spid="_x0000_s1044" style="position:absolute;left:8092;top:886;width:2492;height:808" coordorigin="10592,886" coordsize="2492,8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<v:shape id="文本框 122" o:spid="_x0000_s1045" type="#_x0000_t202" style="position:absolute;left:10592;top:886;width:2493;height: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9tj8IA&#10;AADcAAAADwAAAGRycy9kb3ducmV2LnhtbERPTYvCMBC9C/6HMII3TS0oUo0iBdlF3IOuF29jM7bF&#10;ZlKbqHV/vRGEvc3jfc582ZpK3KlxpWUFo2EEgjizuuRcweF3PZiCcB5ZY2WZFDzJwXLR7cwx0fbB&#10;O7rvfS5CCLsEFRTe14mULivIoBvamjhwZ9sY9AE2udQNPkK4qWQcRRNpsOTQUGBNaUHZZX8zCjbp&#10;+gd3p9hM/6r0a3te1dfDcaxUv9euZiA8tf5f/HF/6zA/juH9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v22PwgAAANwAAAAPAAAAAAAAAAAAAAAAAJgCAABkcnMvZG93&#10;bnJldi54bWxQSwUGAAAAAAQABAD1AAAAhwMAAAAA&#10;" filled="f" stroked="f" strokeweight=".5pt">
                    <v:textbox>
                      <w:txbxContent>
                        <w:p w:rsidR="00F95945" w:rsidRDefault="00F95945" w:rsidP="00F95945">
                          <w:pPr>
                            <w:rPr>
                              <w:rFonts w:ascii="微软雅黑" w:eastAsia="微软雅黑" w:hAnsi="微软雅黑" w:cs="微软雅黑"/>
                              <w:b/>
                              <w:bCs/>
                              <w:color w:val="FFFFFF" w:themeColor="background1"/>
                              <w:sz w:val="15"/>
                              <w:szCs w:val="16"/>
                            </w:rPr>
                          </w:pPr>
                          <w:r>
                            <w:rPr>
                              <w:rFonts w:ascii="Kozuka Gothic Pr6N B" w:eastAsia="Kozuka Gothic Pr6N B" w:hAnsi="Kozuka Gothic Pr6N B" w:cs="Kozuka Gothic Pr6N B" w:hint="eastAsia"/>
                              <w:b/>
                              <w:bCs/>
                              <w:color w:val="FFFFFF" w:themeColor="background1"/>
                              <w:sz w:val="22"/>
                              <w:szCs w:val="24"/>
                            </w:rPr>
                            <w:t>PERSONAL RESUME</w:t>
                          </w:r>
                        </w:p>
                      </w:txbxContent>
                    </v:textbox>
                  </v:shape>
                  <v:shape id="文本框 123" o:spid="_x0000_s1046" type="#_x0000_t202" style="position:absolute;left:10596;top:1316;width:1800;height: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PIFM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PIFMMAAADcAAAADwAAAAAAAAAAAAAAAACYAgAAZHJzL2Rv&#10;d25yZXYueG1sUEsFBgAAAAAEAAQA9QAAAIgDAAAAAA==&#10;" filled="f" stroked="f" strokeweight=".5pt">
                    <v:textbox>
                      <w:txbxContent>
                        <w:p w:rsidR="00F95945" w:rsidRDefault="00F95945" w:rsidP="00F95945">
                          <w:pPr>
                            <w:rPr>
                              <w:rFonts w:ascii="微软雅黑" w:eastAsia="微软雅黑" w:hAnsi="微软雅黑" w:cs="微软雅黑"/>
                              <w:color w:val="FFFFFF" w:themeColor="background1"/>
                              <w:sz w:val="15"/>
                              <w:szCs w:val="16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color w:val="FFFFFF" w:themeColor="background1"/>
                              <w:sz w:val="15"/>
                              <w:szCs w:val="16"/>
                            </w:rPr>
                            <w:t>我一直在努力！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F95945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B0F12FE" wp14:editId="3C587948">
                <wp:simplePos x="0" y="0"/>
                <wp:positionH relativeFrom="column">
                  <wp:posOffset>1122045</wp:posOffset>
                </wp:positionH>
                <wp:positionV relativeFrom="paragraph">
                  <wp:posOffset>-377825</wp:posOffset>
                </wp:positionV>
                <wp:extent cx="0" cy="360045"/>
                <wp:effectExtent l="4445" t="0" r="14605" b="1905"/>
                <wp:wrapNone/>
                <wp:docPr id="124" name="直接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11625" y="465455"/>
                          <a:ext cx="0" cy="3600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54442" id="直接连接符 124" o:spid="_x0000_s1026" style="position:absolute;left:0;text-align:lef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35pt,-29.75pt" to="88.3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" strokecolor="#d8d8d8 [2732]"/>
            </w:pict>
          </mc:Fallback>
        </mc:AlternateContent>
      </w:r>
      <w:r w:rsidR="00F95945">
        <w:rPr>
          <w:noProof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 wp14:anchorId="1216C629" wp14:editId="0EBCD1EA">
                <wp:simplePos x="0" y="0"/>
                <wp:positionH relativeFrom="column">
                  <wp:posOffset>-505460</wp:posOffset>
                </wp:positionH>
                <wp:positionV relativeFrom="paragraph">
                  <wp:posOffset>64135</wp:posOffset>
                </wp:positionV>
                <wp:extent cx="0" cy="9251950"/>
                <wp:effectExtent l="9525" t="0" r="9525" b="6350"/>
                <wp:wrapNone/>
                <wp:docPr id="126" name="直接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519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260FF" id="直接连接符 126" o:spid="_x0000_s1026" style="position:absolute;left:0;text-align:left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8pt,5.05pt" to="-39.8pt,7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" strokecolor="#d8d8d8 [2732]" strokeweight="1.5pt">
                <v:stroke joinstyle="miter"/>
              </v:line>
            </w:pict>
          </mc:Fallback>
        </mc:AlternateContent>
      </w:r>
      <w:r w:rsidR="00F95945">
        <w:rPr>
          <w:rFonts w:hint="eastAsia"/>
        </w:rPr>
        <w:t xml:space="preserve">  </w:t>
      </w:r>
    </w:p>
    <w:p w:rsidR="00F95945" w:rsidRDefault="00235C18"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72A8F71C" wp14:editId="571CE881">
                <wp:simplePos x="0" y="0"/>
                <wp:positionH relativeFrom="column">
                  <wp:posOffset>-504825</wp:posOffset>
                </wp:positionH>
                <wp:positionV relativeFrom="paragraph">
                  <wp:posOffset>192307</wp:posOffset>
                </wp:positionV>
                <wp:extent cx="0" cy="9251950"/>
                <wp:effectExtent l="0" t="0" r="19050" b="2540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519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DFE987" id="直接连接符 24" o:spid="_x0000_s1026" style="position:absolute;left:0;text-align:left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75pt,15.15pt" to="-39.75pt,7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" strokecolor="#d8d8d8 [2732]" strokeweight="1.5pt">
                <v:stroke joinstyle="miter"/>
              </v:line>
            </w:pict>
          </mc:Fallback>
        </mc:AlternateContent>
      </w:r>
    </w:p>
    <w:p w:rsidR="00F95945" w:rsidRDefault="00146CEC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1637F259" wp14:editId="7B58F680">
                <wp:simplePos x="0" y="0"/>
                <wp:positionH relativeFrom="column">
                  <wp:posOffset>-679450</wp:posOffset>
                </wp:positionH>
                <wp:positionV relativeFrom="paragraph">
                  <wp:posOffset>4428810</wp:posOffset>
                </wp:positionV>
                <wp:extent cx="6571615" cy="336232"/>
                <wp:effectExtent l="19050" t="19050" r="19685" b="26035"/>
                <wp:wrapNone/>
                <wp:docPr id="92" name="组合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1615" cy="336232"/>
                          <a:chOff x="1000" y="3617"/>
                          <a:chExt cx="10349" cy="466"/>
                        </a:xfrm>
                      </wpg:grpSpPr>
                      <wps:wsp>
                        <wps:cNvPr id="93" name="直接连接符 93"/>
                        <wps:cNvCnPr/>
                        <wps:spPr>
                          <a:xfrm rot="16200000">
                            <a:off x="7097" y="-406"/>
                            <a:ext cx="0" cy="850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94" name="组合 94"/>
                        <wpg:cNvGrpSpPr/>
                        <wpg:grpSpPr>
                          <a:xfrm>
                            <a:off x="1000" y="3617"/>
                            <a:ext cx="1967" cy="466"/>
                            <a:chOff x="1000" y="3617"/>
                            <a:chExt cx="1967" cy="466"/>
                          </a:xfrm>
                        </wpg:grpSpPr>
                        <wps:wsp>
                          <wps:cNvPr id="95" name="矩形 17"/>
                          <wps:cNvSpPr/>
                          <wps:spPr>
                            <a:xfrm>
                              <a:off x="1000" y="3628"/>
                              <a:ext cx="1967" cy="4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607A9D"/>
                            </a:solidFill>
                            <a:ln w="38100">
                              <a:solidFill>
                                <a:srgbClr val="F5F6FB"/>
                              </a:solidFill>
                            </a:ln>
                          </wps:spPr>
                          <wps:bodyPr vert="horz" wrap="square" anchor="ctr" upright="1"/>
                        </wps:wsp>
                        <wps:wsp>
                          <wps:cNvPr id="96" name="矩形 96"/>
                          <wps:cNvSpPr/>
                          <wps:spPr>
                            <a:xfrm>
                              <a:off x="1370" y="3617"/>
                              <a:ext cx="1558" cy="456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F95945" w:rsidRDefault="00F95945" w:rsidP="00EE5CAC">
                                <w:pPr>
                                  <w:pStyle w:val="a6"/>
                                  <w:spacing w:before="0" w:beforeAutospacing="0" w:after="0" w:afterAutospacing="0" w:line="312" w:lineRule="exact"/>
                                </w:pPr>
                                <w:r>
                                  <w:rPr>
                                    <w:rFonts w:ascii="微软雅黑" w:eastAsia="微软雅黑" w:hAnsi="微软雅黑" w:cs="Times New Roman" w:hint="eastAsia"/>
                                    <w:b/>
                                    <w:bCs/>
                                    <w:color w:val="FFFFFF"/>
                                    <w:kern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vert="horz" wrap="square" rtlCol="0" anchor="ctr"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37F259" id="组合 92" o:spid="_x0000_s1047" style="position:absolute;margin-left:-53.5pt;margin-top:348.75pt;width:517.45pt;height:26.45pt;z-index:251661824;mso-height-relative:margin" coordorigin="1000,3617" coordsize="10349,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">
                <v:line id="直接连接符 93" o:spid="_x0000_s1048" style="position:absolute;rotation:-90;visibility:visible;mso-wrap-style:square" from="7097,-406" to="7097,8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mXG8MAAADbAAAADwAAAGRycy9kb3ducmV2LnhtbESPzYoCMRCE78K+Q2jBm2ZUEHfWKLKy&#10;sOBB/IHdY5O0k8FJZ5hEHX16Iwgei6r6ipotWleJCzWh9KxgOMhAEGtvSi4UHPY//SmIEJENVp5J&#10;wY0CLOYfnRnmxl95S5ddLESCcMhRgY2xzqUM2pLDMPA1cfKOvnEYk2wKaRq8Jrir5CjLJtJhyWnB&#10;Yk3flvRpd3YKNpn35coOj/pvPRm1GO8n/b9Xqtdtl18gIrXxHX61f42CzzE8v6Qf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JlxvDAAAA2wAAAA8AAAAAAAAAAAAA&#10;AAAAoQIAAGRycy9kb3ducmV2LnhtbFBLBQYAAAAABAAEAPkAAACRAwAAAAA=&#10;" strokecolor="#d8d8d8 [2732]" strokeweight="1.5pt">
                  <v:stroke joinstyle="miter"/>
                </v:line>
                <v:group id="组合 94" o:spid="_x0000_s1049" style="position:absolute;left:1000;top:3617;width:1967;height:466" coordorigin="1000,3617" coordsize="1967,4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<v:roundrect id="矩形 17" o:spid="_x0000_s1050" style="position:absolute;left:1000;top:3628;width:1967;height:45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DeFcIA&#10;AADbAAAADwAAAGRycy9kb3ducmV2LnhtbESP0YrCMBRE3wX/IVzBN00VFO0aRUTFB4W1+gGX5m7b&#10;3eamNtHWvzfCgo/DzJxhFqvWlOJBtSssKxgNIxDEqdUFZwqul91gBsJ5ZI2lZVLwJAerZbezwFjb&#10;hs/0SHwmAoRdjApy76tYSpfmZNANbUUcvB9bG/RB1pnUNTYBbko5jqKpNFhwWMixok1O6V9yNwqa&#10;8pj8ju6btNqfDrSj23byfY2U6vfa9RcIT63/hP/bB61gPoH3l/A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UN4VwgAAANsAAAAPAAAAAAAAAAAAAAAAAJgCAABkcnMvZG93&#10;bnJldi54bWxQSwUGAAAAAAQABAD1AAAAhwMAAAAA&#10;" fillcolor="#607a9d" strokecolor="#f5f6fb" strokeweight="3pt"/>
                  <v:rect id="矩形 96" o:spid="_x0000_s1051" style="position:absolute;left:1370;top:3617;width:1558;height:4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Iq3cMA&#10;AADbAAAADwAAAGRycy9kb3ducmV2LnhtbESPT2sCMRTE7wW/Q3iCt5ptD2K3RrGCVPEg9c/9NXnu&#10;Lm5eliTurt/eCIUeh5n5DTNb9LYWLflQOVbwNs5AEGtnKi4UnI7r1ymIEJEN1o5JwZ0CLOaDlxnm&#10;xnX8Q+0hFiJBOOSooIyxyaUMuiSLYewa4uRdnLcYk/SFNB67BLe1fM+yibRYcVoosaFVSfp6uFkF&#10;Z3f56qz+5W1731e3753XerpTajTsl58gIvXxP/zX3hgFHxN4fkk/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Iq3cMAAADbAAAADwAAAAAAAAAAAAAAAACYAgAAZHJzL2Rv&#10;d25yZXYueG1sUEsFBgAAAAAEAAQA9QAAAIgDAAAAAA==&#10;" filled="f" stroked="f" strokeweight="1pt">
                    <v:textbox>
                      <w:txbxContent>
                        <w:p w:rsidR="00F95945" w:rsidRDefault="00F95945" w:rsidP="00EE5CAC">
                          <w:pPr>
                            <w:pStyle w:val="a6"/>
                            <w:spacing w:before="0" w:beforeAutospacing="0" w:after="0" w:afterAutospacing="0" w:line="312" w:lineRule="exact"/>
                          </w:pPr>
                          <w:r>
                            <w:rPr>
                              <w:rFonts w:ascii="微软雅黑" w:eastAsia="微软雅黑" w:hAnsi="微软雅黑" w:cs="Times New Roman" w:hint="eastAsia"/>
                              <w:b/>
                              <w:bCs/>
                              <w:color w:val="FFFFFF"/>
                              <w:kern w:val="24"/>
                            </w:rPr>
                            <w:t>教育背景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7A3409" w:rsidRPr="00A56141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89565D3" wp14:editId="666FF5CA">
                <wp:simplePos x="0" y="0"/>
                <wp:positionH relativeFrom="column">
                  <wp:posOffset>-400050</wp:posOffset>
                </wp:positionH>
                <wp:positionV relativeFrom="paragraph">
                  <wp:posOffset>2148205</wp:posOffset>
                </wp:positionV>
                <wp:extent cx="6435725" cy="2362200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5725" cy="2362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:rsidR="007325F1" w:rsidRDefault="007325F1" w:rsidP="007325F1">
                            <w:pPr>
                              <w:pStyle w:val="a6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荣誉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证书：荣获</w:t>
                            </w:r>
                            <w:r w:rsidRPr="00934A4A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蓝桥杯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省级</w:t>
                            </w:r>
                            <w:r w:rsidRPr="00934A4A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算法大赛三等奖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。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全国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信息化工程师证</w:t>
                            </w:r>
                          </w:p>
                          <w:p w:rsidR="007325F1" w:rsidRDefault="007325F1" w:rsidP="007325F1">
                            <w:pPr>
                              <w:pStyle w:val="a6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计算机：熟练操作windows平台上的各类应用软件，如Word、Excel、Power Point。</w:t>
                            </w:r>
                          </w:p>
                          <w:p w:rsidR="007325F1" w:rsidRDefault="007325F1" w:rsidP="005F5600">
                            <w:pPr>
                              <w:pStyle w:val="a6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专业技能：</w:t>
                            </w:r>
                            <w:r w:rsidRPr="00A60293"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熟练掌握</w:t>
                            </w:r>
                            <w:r w:rsidRPr="00A60293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.NET构架</w:t>
                            </w:r>
                            <w:r w:rsidRPr="00A60293"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下WEB应用开发</w:t>
                            </w:r>
                            <w:r w:rsidRPr="00A60293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技术(</w:t>
                            </w:r>
                            <w:r w:rsidRPr="00A60293"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ASP.NET,C#,ADO.Net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MVC</w:t>
                            </w:r>
                            <w:r w:rsidR="001A23C8"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,EF</w:t>
                            </w:r>
                            <w:r w:rsidRPr="00A60293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  <w:r w:rsidRPr="00A60293"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,</w:t>
                            </w:r>
                            <w:r w:rsidRPr="00A60293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  <w:r w:rsidRPr="00A60293"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NET架构下WinForm应用开发技术</w:t>
                            </w:r>
                            <w:r w:rsidRPr="00A60293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r w:rsidRPr="00A60293"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WinForm，C#</w:t>
                            </w:r>
                            <w:r w:rsidRPr="00A60293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  <w:r w:rsidR="00E82E75"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,</w:t>
                            </w:r>
                            <w:r w:rsidR="00704108"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熟悉</w:t>
                            </w:r>
                            <w:r w:rsidR="005B34E8"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GIT</w:t>
                            </w:r>
                            <w:r w:rsidR="00393515"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,</w:t>
                            </w:r>
                            <w:r w:rsidR="005F7D7F" w:rsidRPr="005F7D7F"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Visual Studio 2012</w:t>
                            </w:r>
                            <w:r w:rsidR="00B65A0A"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,</w:t>
                            </w:r>
                            <w:r w:rsidR="005F5600" w:rsidRPr="005F5600">
                              <w:t xml:space="preserve"> </w:t>
                            </w:r>
                            <w:r w:rsidR="005F5600" w:rsidRPr="005F5600"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SQL Server 2012</w:t>
                            </w:r>
                            <w:r w:rsidR="00227A3A"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工具</w:t>
                            </w:r>
                            <w:r w:rsidR="00227A3A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的使用.</w:t>
                            </w:r>
                          </w:p>
                          <w:p w:rsidR="007325F1" w:rsidRDefault="007325F1" w:rsidP="007325F1">
                            <w:pPr>
                              <w:pStyle w:val="a6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A60293"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熟练掌握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SQL Server2012</w:t>
                            </w:r>
                            <w:r w:rsidRPr="00A60293"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数据库的操作</w:t>
                            </w:r>
                            <w:r w:rsidRPr="00A60293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，</w:t>
                            </w:r>
                            <w:r w:rsidRPr="00A60293"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理解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#</w:t>
                            </w:r>
                            <w:r w:rsidRPr="00A60293"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OOP思想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面向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对象设计</w:t>
                            </w:r>
                          </w:p>
                          <w:p w:rsidR="00AD20FB" w:rsidRDefault="00AD20FB" w:rsidP="007325F1">
                            <w:pPr>
                              <w:pStyle w:val="a6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socket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网络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通信编程;</w:t>
                            </w:r>
                            <w:r w:rsidR="008A1F0F" w:rsidRPr="008A1F0F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A1F0F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node</w:t>
                            </w:r>
                            <w:r w:rsidR="008A1F0F"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.js</w:t>
                            </w:r>
                            <w:r w:rsidR="008A1F0F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的使用及express</w:t>
                            </w:r>
                            <w:r w:rsidR="00710239"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7325F1" w:rsidRDefault="007325F1" w:rsidP="007325F1">
                            <w:pPr>
                              <w:pStyle w:val="a6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448C9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对Ajax、JavaScript脚本、JQuery框架、HTML、CSS</w:t>
                            </w:r>
                            <w:r w:rsidRPr="002448C9"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3</w:t>
                            </w:r>
                            <w:r w:rsidR="00295B56"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,easyui,layui</w:t>
                            </w:r>
                            <w:r w:rsidR="006362D3"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等</w:t>
                            </w:r>
                            <w:r w:rsidR="003C14DD"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UI</w:t>
                            </w:r>
                            <w:r w:rsidR="00541F78"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框架</w:t>
                            </w:r>
                            <w:r w:rsidRPr="002448C9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及相关技术也熟练操作</w:t>
                            </w:r>
                          </w:p>
                          <w:p w:rsidR="007325F1" w:rsidRDefault="007325F1" w:rsidP="007325F1">
                            <w:pPr>
                              <w:pStyle w:val="a6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448C9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了解Vue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知识(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vue使用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及vue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框架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的使用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  <w:r w:rsidRPr="002448C9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、Python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知识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python,django框架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爬虫)</w:t>
                            </w:r>
                            <w:r w:rsidRPr="002448C9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、Bootstrap</w:t>
                            </w:r>
                          </w:p>
                          <w:p w:rsidR="00A56141" w:rsidRPr="00AD20FB" w:rsidRDefault="007325F1" w:rsidP="00A56141">
                            <w:pPr>
                              <w:pStyle w:val="a6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团队能力：具有丰富的团队组建与扩充经验和项目管理与协调经验，能够独挡一面。</w:t>
                            </w: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565D3" id="矩形 6" o:spid="_x0000_s1052" style="position:absolute;margin-left:-31.5pt;margin-top:169.15pt;width:506.75pt;height:186pt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" filled="f" stroked="f">
                <v:textbox>
                  <w:txbxContent>
                    <w:p w:rsidR="007325F1" w:rsidRDefault="007325F1" w:rsidP="007325F1">
                      <w:pPr>
                        <w:pStyle w:val="a6"/>
                        <w:numPr>
                          <w:ilvl w:val="0"/>
                          <w:numId w:val="1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荣誉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证书：荣获</w:t>
                      </w:r>
                      <w:r w:rsidRPr="00934A4A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蓝桥杯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省级</w:t>
                      </w:r>
                      <w:r w:rsidRPr="00934A4A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算法大赛三等奖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。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全国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信息化工程师证</w:t>
                      </w:r>
                    </w:p>
                    <w:p w:rsidR="007325F1" w:rsidRDefault="007325F1" w:rsidP="007325F1">
                      <w:pPr>
                        <w:pStyle w:val="a6"/>
                        <w:numPr>
                          <w:ilvl w:val="0"/>
                          <w:numId w:val="1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计算机：熟练操作windows平台上的各类应用软件，如Word、Excel、Power Point。</w:t>
                      </w:r>
                    </w:p>
                    <w:p w:rsidR="007325F1" w:rsidRDefault="007325F1" w:rsidP="005F5600">
                      <w:pPr>
                        <w:pStyle w:val="a6"/>
                        <w:numPr>
                          <w:ilvl w:val="0"/>
                          <w:numId w:val="1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专业技能：</w:t>
                      </w:r>
                      <w:r w:rsidRPr="00A60293"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熟练掌握</w:t>
                      </w:r>
                      <w:r w:rsidRPr="00A60293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.NET构架</w:t>
                      </w:r>
                      <w:r w:rsidRPr="00A60293"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下WEB应用开发</w:t>
                      </w:r>
                      <w:r w:rsidRPr="00A60293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技术(</w:t>
                      </w:r>
                      <w:r w:rsidRPr="00A60293"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ASP.NET,C#,ADO.Net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MVC</w:t>
                      </w:r>
                      <w:r w:rsidR="001A23C8"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,EF</w:t>
                      </w:r>
                      <w:r w:rsidRPr="00A60293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)</w:t>
                      </w:r>
                      <w:r w:rsidRPr="00A60293"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,</w:t>
                      </w:r>
                      <w:r w:rsidRPr="00A60293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.</w:t>
                      </w:r>
                      <w:r w:rsidRPr="00A60293"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NET架构下WinForm应用开发技术</w:t>
                      </w:r>
                      <w:r w:rsidRPr="00A60293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(</w:t>
                      </w:r>
                      <w:r w:rsidRPr="00A60293"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WinForm，C#</w:t>
                      </w:r>
                      <w:r w:rsidRPr="00A60293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)</w:t>
                      </w:r>
                      <w:r w:rsidR="00E82E75"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,</w:t>
                      </w:r>
                      <w:r w:rsidR="00704108"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熟悉</w:t>
                      </w:r>
                      <w:r w:rsidR="005B34E8"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GIT</w:t>
                      </w:r>
                      <w:r w:rsidR="00393515"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,</w:t>
                      </w:r>
                      <w:r w:rsidR="005F7D7F" w:rsidRPr="005F7D7F"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Visual Studio 2012</w:t>
                      </w:r>
                      <w:r w:rsidR="00B65A0A"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,</w:t>
                      </w:r>
                      <w:r w:rsidR="005F5600" w:rsidRPr="005F5600">
                        <w:t xml:space="preserve"> </w:t>
                      </w:r>
                      <w:r w:rsidR="005F5600" w:rsidRPr="005F5600"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SQL Server 2012</w:t>
                      </w:r>
                      <w:r w:rsidR="00227A3A"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工具</w:t>
                      </w:r>
                      <w:r w:rsidR="00227A3A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的使用.</w:t>
                      </w:r>
                    </w:p>
                    <w:p w:rsidR="007325F1" w:rsidRDefault="007325F1" w:rsidP="007325F1">
                      <w:pPr>
                        <w:pStyle w:val="a6"/>
                        <w:numPr>
                          <w:ilvl w:val="0"/>
                          <w:numId w:val="1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 w:rsidRPr="00A60293"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熟练掌握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SQL Server2012</w:t>
                      </w:r>
                      <w:r w:rsidRPr="00A60293"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数据库的操作</w:t>
                      </w:r>
                      <w:r w:rsidRPr="00A60293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，</w:t>
                      </w:r>
                      <w:r w:rsidRPr="00A60293"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理解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#</w:t>
                      </w:r>
                      <w:r w:rsidRPr="00A60293"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OOP思想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面向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对象设计</w:t>
                      </w:r>
                    </w:p>
                    <w:p w:rsidR="00AD20FB" w:rsidRDefault="00AD20FB" w:rsidP="007325F1">
                      <w:pPr>
                        <w:pStyle w:val="a6"/>
                        <w:numPr>
                          <w:ilvl w:val="0"/>
                          <w:numId w:val="1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熟悉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socket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网络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通信编程;</w:t>
                      </w:r>
                      <w:r w:rsidR="008A1F0F" w:rsidRPr="008A1F0F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8A1F0F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node</w:t>
                      </w:r>
                      <w:r w:rsidR="008A1F0F"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.js</w:t>
                      </w:r>
                      <w:r w:rsidR="008A1F0F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的使用及express</w:t>
                      </w:r>
                      <w:r w:rsidR="00710239"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.</w:t>
                      </w:r>
                    </w:p>
                    <w:p w:rsidR="007325F1" w:rsidRDefault="007325F1" w:rsidP="007325F1">
                      <w:pPr>
                        <w:pStyle w:val="a6"/>
                        <w:numPr>
                          <w:ilvl w:val="0"/>
                          <w:numId w:val="1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 w:rsidRPr="002448C9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对Ajax、JavaScript脚本、JQuery框架、HTML、CSS</w:t>
                      </w:r>
                      <w:r w:rsidRPr="002448C9"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3</w:t>
                      </w:r>
                      <w:r w:rsidR="00295B56"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,easyui,layui</w:t>
                      </w:r>
                      <w:r w:rsidR="006362D3"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等</w:t>
                      </w:r>
                      <w:r w:rsidR="003C14DD"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UI</w:t>
                      </w:r>
                      <w:r w:rsidR="00541F78"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框架</w:t>
                      </w:r>
                      <w:r w:rsidRPr="002448C9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及相关技术也熟练操作</w:t>
                      </w:r>
                    </w:p>
                    <w:p w:rsidR="007325F1" w:rsidRDefault="007325F1" w:rsidP="007325F1">
                      <w:pPr>
                        <w:pStyle w:val="a6"/>
                        <w:numPr>
                          <w:ilvl w:val="0"/>
                          <w:numId w:val="1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 w:rsidRPr="002448C9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了解Vue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知识(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vue使用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及vue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框架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的使用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)</w:t>
                      </w:r>
                      <w:r w:rsidRPr="002448C9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、Python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知识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python,django框架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爬虫)</w:t>
                      </w:r>
                      <w:r w:rsidRPr="002448C9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、Bootstrap</w:t>
                      </w:r>
                    </w:p>
                    <w:p w:rsidR="00A56141" w:rsidRPr="00AD20FB" w:rsidRDefault="007325F1" w:rsidP="00A56141">
                      <w:pPr>
                        <w:pStyle w:val="a6"/>
                        <w:numPr>
                          <w:ilvl w:val="0"/>
                          <w:numId w:val="1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团队能力：具有丰富的团队组建与扩充经验和项目管理与协调经验，能够独挡一面。</w:t>
                      </w:r>
                    </w:p>
                  </w:txbxContent>
                </v:textbox>
              </v:rect>
            </w:pict>
          </mc:Fallback>
        </mc:AlternateContent>
      </w:r>
      <w:r w:rsidR="007A3409" w:rsidRPr="00A56141">
        <w:rPr>
          <w:noProof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43BFBE3F" wp14:editId="2DF24F3B">
                <wp:simplePos x="0" y="0"/>
                <wp:positionH relativeFrom="column">
                  <wp:posOffset>-678815</wp:posOffset>
                </wp:positionH>
                <wp:positionV relativeFrom="paragraph">
                  <wp:posOffset>1953895</wp:posOffset>
                </wp:positionV>
                <wp:extent cx="6571615" cy="294640"/>
                <wp:effectExtent l="19050" t="19050" r="19685" b="2921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1615" cy="294640"/>
                          <a:chOff x="1000" y="3618"/>
                          <a:chExt cx="10349" cy="464"/>
                        </a:xfrm>
                      </wpg:grpSpPr>
                      <wps:wsp>
                        <wps:cNvPr id="18" name="直接连接符 18"/>
                        <wps:cNvCnPr/>
                        <wps:spPr>
                          <a:xfrm rot="16200000">
                            <a:off x="7097" y="-406"/>
                            <a:ext cx="0" cy="850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9" name="组合 19"/>
                        <wpg:cNvGrpSpPr/>
                        <wpg:grpSpPr>
                          <a:xfrm>
                            <a:off x="1000" y="3618"/>
                            <a:ext cx="1966" cy="464"/>
                            <a:chOff x="1000" y="3618"/>
                            <a:chExt cx="1966" cy="464"/>
                          </a:xfrm>
                        </wpg:grpSpPr>
                        <wps:wsp>
                          <wps:cNvPr id="20" name="矩形 17"/>
                          <wps:cNvSpPr/>
                          <wps:spPr>
                            <a:xfrm>
                              <a:off x="1000" y="3628"/>
                              <a:ext cx="1967" cy="4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607A9D"/>
                            </a:solidFill>
                            <a:ln w="38100">
                              <a:solidFill>
                                <a:srgbClr val="F5F6FB"/>
                              </a:solidFill>
                            </a:ln>
                          </wps:spPr>
                          <wps:bodyPr vert="horz" wrap="square" anchor="ctr" upright="1"/>
                        </wps:wsp>
                        <wps:wsp>
                          <wps:cNvPr id="21" name="矩形 21"/>
                          <wps:cNvSpPr/>
                          <wps:spPr>
                            <a:xfrm>
                              <a:off x="1370" y="3618"/>
                              <a:ext cx="1558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A56141" w:rsidRDefault="00A56141" w:rsidP="00EE5CAC">
                                <w:pPr>
                                  <w:pStyle w:val="a6"/>
                                  <w:spacing w:before="0" w:beforeAutospacing="0" w:after="0" w:afterAutospacing="0" w:line="312" w:lineRule="exact"/>
                                </w:pPr>
                                <w:r>
                                  <w:rPr>
                                    <w:rFonts w:ascii="微软雅黑" w:eastAsia="微软雅黑" w:hAnsi="微软雅黑" w:cs="Times New Roman" w:hint="eastAsia"/>
                                    <w:b/>
                                    <w:bCs/>
                                    <w:color w:val="FFFFFF"/>
                                    <w:kern w:val="24"/>
                                  </w:rPr>
                                  <w:t>职业技能</w:t>
                                </w:r>
                              </w:p>
                              <w:p w:rsidR="00A56141" w:rsidRDefault="00A56141" w:rsidP="00A56141">
                                <w:pPr>
                                  <w:spacing w:line="312" w:lineRule="exact"/>
                                  <w:jc w:val="center"/>
                                </w:pPr>
                              </w:p>
                            </w:txbxContent>
                          </wps:txbx>
                          <wps:bodyPr vert="horz" wrap="square"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3BFBE3F" id="组合 8" o:spid="_x0000_s1053" style="position:absolute;margin-left:-53.45pt;margin-top:153.85pt;width:517.45pt;height:23.2pt;z-index:251672064" coordorigin="1000,3618" coordsize="10349,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">
                <v:line id="直接连接符 18" o:spid="_x0000_s1054" style="position:absolute;rotation:-90;visibility:visible;mso-wrap-style:square" from="7097,-406" to="7097,8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4GMMMAAADbAAAADwAAAGRycy9kb3ducmV2LnhtbESPQWsCMRCF7wX/Qxiht5rVg5TVKKII&#10;ggdRC+1xSMbN4maybKKu/fXOodDbDO/Ne9/Ml31o1J26VEc2MB4VoIhtdDVXBr7O249PUCkjO2wi&#10;k4EnJVguBm9zLF188JHup1wpCeFUogGfc1tqnayngGkUW2LRLrELmGXtKu06fEh4aPSkKKY6YM3S&#10;4LGltSd7Pd2CgUMRY73x44v93k8nPebfq/05G/M+7FczUJn6/G/+u945wRdY+UUG0I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+BjDDAAAA2wAAAA8AAAAAAAAAAAAA&#10;AAAAoQIAAGRycy9kb3ducmV2LnhtbFBLBQYAAAAABAAEAPkAAACRAwAAAAA=&#10;" strokecolor="#d8d8d8 [2732]" strokeweight="1.5pt">
                  <v:stroke joinstyle="miter"/>
                </v:line>
                <v:group id="组合 19" o:spid="_x0000_s1055" style="position:absolute;left:1000;top:3618;width:1966;height:464" coordorigin="1000,3618" coordsize="1966,4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roundrect id="矩形 17" o:spid="_x0000_s1056" style="position:absolute;left:1000;top:3628;width:1967;height:45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i0asEA&#10;AADbAAAADwAAAGRycy9kb3ducmV2LnhtbERPzWrCQBC+F3yHZQq91U0ClRJdpQRTPFSwMQ8wZMck&#10;mp1Ns6tJ3949CB4/vv/VZjKduNHgWssK4nkEgriyuuVaQXnM3z9BOI+ssbNMCv7JwWY9e1lhqu3I&#10;v3QrfC1CCLsUFTTe96mUrmrIoJvbnjhwJzsY9AEOtdQDjiHcdDKJooU02HJoaLCnrKHqUlyNgrH7&#10;Kc7xNav67/2OcvrbfhzKSKm31+lrCcLT5J/ih3unFSRhffgSfo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YtGrBAAAA2wAAAA8AAAAAAAAAAAAAAAAAmAIAAGRycy9kb3du&#10;cmV2LnhtbFBLBQYAAAAABAAEAPUAAACGAwAAAAA=&#10;" fillcolor="#607a9d" strokecolor="#f5f6fb" strokeweight="3pt"/>
                  <v:rect id="矩形 21" o:spid="_x0000_s1057" style="position:absolute;left:1370;top:3618;width:1558;height:4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R7TsIA&#10;AADbAAAADwAAAGRycy9kb3ducmV2LnhtbESPT2sCMRTE7wW/Q3iCt5rVg8hqFBXEFg+l/rk/k+fu&#10;4uZlSeLu+u2bQqHHYWZ+wyzXva1FSz5UjhVMxhkIYu1MxYWCy3n/PgcRIrLB2jEpeFGA9WrwtsTc&#10;uI6/qT3FQiQIhxwVlDE2uZRBl2QxjF1DnLy78xZjkr6QxmOX4LaW0yybSYsVp4USG9qVpB+np1Vw&#10;dfdtZ/WNP9vXV/U8HL3W86NSo2G/WYCI1Mf/8F/7wyiYTuD3S/oBc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9HtOwgAAANsAAAAPAAAAAAAAAAAAAAAAAJgCAABkcnMvZG93&#10;bnJldi54bWxQSwUGAAAAAAQABAD1AAAAhwMAAAAA&#10;" filled="f" stroked="f" strokeweight="1pt">
                    <v:textbox>
                      <w:txbxContent>
                        <w:p w:rsidR="00A56141" w:rsidRDefault="00A56141" w:rsidP="00EE5CAC">
                          <w:pPr>
                            <w:pStyle w:val="a6"/>
                            <w:spacing w:before="0" w:beforeAutospacing="0" w:after="0" w:afterAutospacing="0" w:line="312" w:lineRule="exact"/>
                          </w:pPr>
                          <w:r>
                            <w:rPr>
                              <w:rFonts w:ascii="微软雅黑" w:eastAsia="微软雅黑" w:hAnsi="微软雅黑" w:cs="Times New Roman" w:hint="eastAsia"/>
                              <w:b/>
                              <w:bCs/>
                              <w:color w:val="FFFFFF"/>
                              <w:kern w:val="24"/>
                            </w:rPr>
                            <w:t>职业技能</w:t>
                          </w:r>
                        </w:p>
                        <w:p w:rsidR="00A56141" w:rsidRDefault="00A56141" w:rsidP="00A56141">
                          <w:pPr>
                            <w:spacing w:line="312" w:lineRule="exact"/>
                            <w:jc w:val="cente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7A3409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BC1BDAF" wp14:editId="3296C0C3">
                <wp:simplePos x="0" y="0"/>
                <wp:positionH relativeFrom="column">
                  <wp:posOffset>-408305</wp:posOffset>
                </wp:positionH>
                <wp:positionV relativeFrom="paragraph">
                  <wp:posOffset>1653540</wp:posOffset>
                </wp:positionV>
                <wp:extent cx="6270625" cy="786765"/>
                <wp:effectExtent l="0" t="0" r="0" b="0"/>
                <wp:wrapNone/>
                <wp:docPr id="98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0625" cy="786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:rsidR="00F95945" w:rsidRPr="00D72932" w:rsidRDefault="00434D94" w:rsidP="00434D94">
                            <w:pPr>
                              <w:pStyle w:val="a6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职位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：.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net开发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程序员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="0055247B"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期望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薪资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：面议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ab/>
                              <w:t>意向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城市：</w:t>
                            </w:r>
                            <w:r w:rsidR="00CD07D0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上海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性质：全职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C1BDAF" id="矩形 98" o:spid="_x0000_s1058" style="position:absolute;margin-left:-32.15pt;margin-top:130.2pt;width:493.75pt;height:61.9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" filled="f" stroked="f">
                <v:textbox style="mso-fit-shape-to-text:t">
                  <w:txbxContent>
                    <w:p w:rsidR="00F95945" w:rsidRPr="00D72932" w:rsidRDefault="00434D94" w:rsidP="00434D94">
                      <w:pPr>
                        <w:pStyle w:val="a6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职位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：.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net开发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程序员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ab/>
                      </w:r>
                      <w:r w:rsidR="0055247B"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期望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薪资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：面议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ab/>
                        <w:t>意向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城市：</w:t>
                      </w:r>
                      <w:r w:rsidR="00CD07D0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上海</w:t>
                      </w:r>
                      <w:bookmarkStart w:id="1" w:name="_GoBack"/>
                      <w:bookmarkEnd w:id="1"/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性质：全职</w:t>
                      </w:r>
                    </w:p>
                  </w:txbxContent>
                </v:textbox>
              </v:rect>
            </w:pict>
          </mc:Fallback>
        </mc:AlternateContent>
      </w:r>
      <w:r w:rsidR="007A3409">
        <w:rPr>
          <w:noProof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5C6DB8AD" wp14:editId="7852BBC1">
                <wp:simplePos x="0" y="0"/>
                <wp:positionH relativeFrom="column">
                  <wp:posOffset>-687705</wp:posOffset>
                </wp:positionH>
                <wp:positionV relativeFrom="paragraph">
                  <wp:posOffset>1420495</wp:posOffset>
                </wp:positionV>
                <wp:extent cx="6571615" cy="294640"/>
                <wp:effectExtent l="19050" t="19050" r="19685" b="29210"/>
                <wp:wrapNone/>
                <wp:docPr id="99" name="组合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1615" cy="294640"/>
                          <a:chOff x="1000" y="3618"/>
                          <a:chExt cx="10349" cy="464"/>
                        </a:xfrm>
                      </wpg:grpSpPr>
                      <wps:wsp>
                        <wps:cNvPr id="100" name="直接连接符 4"/>
                        <wps:cNvCnPr/>
                        <wps:spPr>
                          <a:xfrm rot="16200000">
                            <a:off x="7097" y="-406"/>
                            <a:ext cx="0" cy="850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1" name="组合 6"/>
                        <wpg:cNvGrpSpPr/>
                        <wpg:grpSpPr>
                          <a:xfrm>
                            <a:off x="1000" y="3618"/>
                            <a:ext cx="1966" cy="464"/>
                            <a:chOff x="1000" y="3618"/>
                            <a:chExt cx="1966" cy="464"/>
                          </a:xfrm>
                        </wpg:grpSpPr>
                        <wps:wsp>
                          <wps:cNvPr id="102" name="矩形 17"/>
                          <wps:cNvSpPr/>
                          <wps:spPr>
                            <a:xfrm>
                              <a:off x="1000" y="3628"/>
                              <a:ext cx="1967" cy="4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607A9D"/>
                            </a:solidFill>
                            <a:ln w="38100">
                              <a:solidFill>
                                <a:srgbClr val="F5F6FB"/>
                              </a:solidFill>
                            </a:ln>
                          </wps:spPr>
                          <wps:bodyPr vert="horz" wrap="square" anchor="ctr" upright="1"/>
                        </wps:wsp>
                        <wps:wsp>
                          <wps:cNvPr id="103" name="矩形 27"/>
                          <wps:cNvSpPr/>
                          <wps:spPr>
                            <a:xfrm>
                              <a:off x="1370" y="3618"/>
                              <a:ext cx="1558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F95945" w:rsidRDefault="00434D94" w:rsidP="00EE5CAC">
                                <w:pPr>
                                  <w:pStyle w:val="a6"/>
                                  <w:spacing w:before="0" w:beforeAutospacing="0" w:after="0" w:afterAutospacing="0" w:line="312" w:lineRule="exact"/>
                                </w:pPr>
                                <w:r>
                                  <w:rPr>
                                    <w:rFonts w:ascii="微软雅黑" w:eastAsia="微软雅黑" w:hAnsi="微软雅黑" w:cs="Times New Roman" w:hint="eastAsia"/>
                                    <w:b/>
                                    <w:bCs/>
                                    <w:color w:val="FFFFFF"/>
                                    <w:kern w:val="24"/>
                                  </w:rPr>
                                  <w:t>求职意向</w:t>
                                </w:r>
                              </w:p>
                            </w:txbxContent>
                          </wps:txbx>
                          <wps:bodyPr vert="horz" wrap="square"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C6DB8AD" id="组合 99" o:spid="_x0000_s1059" style="position:absolute;margin-left:-54.15pt;margin-top:111.85pt;width:517.45pt;height:23.2pt;z-index:251648512" coordorigin="1000,3618" coordsize="10349,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">
                <v:line id="直接连接符 4" o:spid="_x0000_s1060" style="position:absolute;rotation:-90;visibility:visible;mso-wrap-style:square" from="7097,-406" to="7097,8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W2U8QAAADcAAAADwAAAGRycy9kb3ducmV2LnhtbESPT2sCMRDF74V+hzCF3mqiB5GtUYpS&#10;KPQg/oH2OCTjZnEzWTaprv30zkHwNsN7895v5sshtupMfW4SWxiPDChil3zDtYXD/vNtBioXZI9t&#10;YrJwpQzLxfPTHCufLryl867USkI4V2ghlNJVWmcXKGIepY5YtGPqIxZZ+1r7Hi8SHls9MWaqIzYs&#10;DQE7WgVyp91ftLAxKTXrMD66n+/pZMDyf3K/e2tfX4aPd1CFhvIw36+/vOAbwZdnZAK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9bZTxAAAANwAAAAPAAAAAAAAAAAA&#10;AAAAAKECAABkcnMvZG93bnJldi54bWxQSwUGAAAAAAQABAD5AAAAkgMAAAAA&#10;" strokecolor="#d8d8d8 [2732]" strokeweight="1.5pt">
                  <v:stroke joinstyle="miter"/>
                </v:line>
                <v:group id="组合 6" o:spid="_x0000_s1061" style="position:absolute;left:1000;top:3618;width:1966;height:464" coordorigin="1000,3618" coordsize="1966,4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roundrect id="矩形 17" o:spid="_x0000_s1062" style="position:absolute;left:1000;top:3628;width:1967;height:45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UBssEA&#10;AADcAAAADwAAAGRycy9kb3ducmV2LnhtbERPzYrCMBC+C/sOYRb2pomCItUoIqt4WEGrDzA0s23X&#10;ZtJtoq1vbwTB23x8vzNfdrYSN2p86VjDcKBAEGfOlJxrOJ82/SkIH5ANVo5Jw508LBcfvTkmxrV8&#10;pFsachFD2CeooQihTqT0WUEW/cDVxJH7dY3FEGGTS9NgG8NtJUdKTaTFkmNDgTWtC8ou6dVqaKuf&#10;9G94XWf1dr+jDf1/jw9npfXXZ7eagQjUhbf45d6ZOF+N4PlMv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1AbLBAAAA3AAAAA8AAAAAAAAAAAAAAAAAmAIAAGRycy9kb3du&#10;cmV2LnhtbFBLBQYAAAAABAAEAPUAAACGAwAAAAA=&#10;" fillcolor="#607a9d" strokecolor="#f5f6fb" strokeweight="3pt"/>
                  <v:rect id="矩形 27" o:spid="_x0000_s1063" style="position:absolute;left:1370;top:3618;width:1558;height:4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LM4cIA&#10;AADcAAAADwAAAGRycy9kb3ducmV2LnhtbERPyWrDMBC9B/oPYgq9JXJbCMGNbNpCSUIOJUvvU2li&#10;m1ojIym28/dRoJDbPN46y3K0rejJh8axgudZBoJYO9NwpeB4+JouQISIbLB1TAouFKAsHiZLzI0b&#10;eEf9PlYihXDIUUEdY5dLGXRNFsPMdcSJOzlvMSboK2k8DinctvIly+bSYsOpocaOPmvSf/uzVfDj&#10;Th+D1b+86S/fzXm19Vovtko9PY7vbyAijfEu/nevTZqfvcLtmXSBLK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AszhwgAAANwAAAAPAAAAAAAAAAAAAAAAAJgCAABkcnMvZG93&#10;bnJldi54bWxQSwUGAAAAAAQABAD1AAAAhwMAAAAA&#10;" filled="f" stroked="f" strokeweight="1pt">
                    <v:textbox>
                      <w:txbxContent>
                        <w:p w:rsidR="00F95945" w:rsidRDefault="00434D94" w:rsidP="00EE5CAC">
                          <w:pPr>
                            <w:pStyle w:val="a6"/>
                            <w:spacing w:before="0" w:beforeAutospacing="0" w:after="0" w:afterAutospacing="0" w:line="312" w:lineRule="exact"/>
                          </w:pPr>
                          <w:r>
                            <w:rPr>
                              <w:rFonts w:ascii="微软雅黑" w:eastAsia="微软雅黑" w:hAnsi="微软雅黑" w:cs="Times New Roman" w:hint="eastAsia"/>
                              <w:b/>
                              <w:bCs/>
                              <w:color w:val="FFFFFF"/>
                              <w:kern w:val="24"/>
                            </w:rPr>
                            <w:t>求职意向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7A3409">
        <w:rPr>
          <w:noProof/>
        </w:rPr>
        <w:drawing>
          <wp:anchor distT="0" distB="0" distL="114300" distR="114300" simplePos="0" relativeHeight="251664896" behindDoc="0" locked="0" layoutInCell="1" allowOverlap="1" wp14:anchorId="52387620" wp14:editId="5B18943F">
            <wp:simplePos x="0" y="0"/>
            <wp:positionH relativeFrom="column">
              <wp:posOffset>4665980</wp:posOffset>
            </wp:positionH>
            <wp:positionV relativeFrom="paragraph">
              <wp:posOffset>69215</wp:posOffset>
            </wp:positionV>
            <wp:extent cx="965835" cy="1352550"/>
            <wp:effectExtent l="19050" t="19050" r="24765" b="19050"/>
            <wp:wrapNone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:\桌面\桌面文件\登记照4\00125.jpg0012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835" cy="13525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D3DBE4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A3409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8F9E56F" wp14:editId="45E392CA">
                <wp:simplePos x="0" y="0"/>
                <wp:positionH relativeFrom="column">
                  <wp:posOffset>2004060</wp:posOffset>
                </wp:positionH>
                <wp:positionV relativeFrom="paragraph">
                  <wp:posOffset>170815</wp:posOffset>
                </wp:positionV>
                <wp:extent cx="2529840" cy="1303020"/>
                <wp:effectExtent l="0" t="0" r="0" b="0"/>
                <wp:wrapNone/>
                <wp:docPr id="10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9840" cy="1303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:rsidR="00F95945" w:rsidRDefault="00F95945" w:rsidP="00EE5CAC">
                            <w:pPr>
                              <w:pStyle w:val="a6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64" w:lineRule="auto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联系电话：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13849411454</w:t>
                            </w:r>
                          </w:p>
                          <w:p w:rsidR="00F95945" w:rsidRDefault="00F95945" w:rsidP="00EE5CAC">
                            <w:pPr>
                              <w:pStyle w:val="a6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64" w:lineRule="auto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邮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箱：</w:t>
                            </w:r>
                            <w:r w:rsidR="00A92EB4"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1172211770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@</w:t>
                            </w:r>
                            <w:r w:rsidR="00A92EB4"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163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.com</w:t>
                            </w:r>
                          </w:p>
                          <w:p w:rsidR="00F95945" w:rsidRDefault="00F95945" w:rsidP="00EE5CAC">
                            <w:pPr>
                              <w:pStyle w:val="a6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64" w:lineRule="auto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性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别：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男</w:t>
                            </w:r>
                          </w:p>
                          <w:p w:rsidR="00F95945" w:rsidRDefault="00F95945" w:rsidP="00EE5CAC">
                            <w:pPr>
                              <w:pStyle w:val="a6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64" w:lineRule="auto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现住地址：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河南省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周口市</w:t>
                            </w:r>
                          </w:p>
                          <w:p w:rsidR="00F95945" w:rsidRPr="00770838" w:rsidRDefault="00F95945" w:rsidP="00EE5CAC">
                            <w:pPr>
                              <w:pStyle w:val="a6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64" w:lineRule="auto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770838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到岗时间：</w:t>
                            </w:r>
                            <w:r w:rsidR="00046F6D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随时到岗</w:t>
                            </w: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9E56F" id="Rectangle 3" o:spid="_x0000_s1064" style="position:absolute;margin-left:157.8pt;margin-top:13.45pt;width:199.2pt;height:102.6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" filled="f" stroked="f">
                <v:textbox>
                  <w:txbxContent>
                    <w:p w:rsidR="00F95945" w:rsidRDefault="00F95945" w:rsidP="00EE5CAC">
                      <w:pPr>
                        <w:pStyle w:val="a6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64" w:lineRule="auto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联系电话：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13849411454</w:t>
                      </w:r>
                    </w:p>
                    <w:p w:rsidR="00F95945" w:rsidRDefault="00F95945" w:rsidP="00EE5CAC">
                      <w:pPr>
                        <w:pStyle w:val="a6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64" w:lineRule="auto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邮 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箱：</w:t>
                      </w:r>
                      <w:r w:rsidR="00A92EB4"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w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1172211770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@</w:t>
                      </w:r>
                      <w:r w:rsidR="00A92EB4"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163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.com</w:t>
                      </w:r>
                    </w:p>
                    <w:p w:rsidR="00F95945" w:rsidRDefault="00F95945" w:rsidP="00EE5CAC">
                      <w:pPr>
                        <w:pStyle w:val="a6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64" w:lineRule="auto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性 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别：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男</w:t>
                      </w:r>
                    </w:p>
                    <w:p w:rsidR="00F95945" w:rsidRDefault="00F95945" w:rsidP="00EE5CAC">
                      <w:pPr>
                        <w:pStyle w:val="a6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64" w:lineRule="auto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现住地址：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河南省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周口市</w:t>
                      </w:r>
                    </w:p>
                    <w:p w:rsidR="00F95945" w:rsidRPr="00770838" w:rsidRDefault="00F95945" w:rsidP="00EE5CAC">
                      <w:pPr>
                        <w:pStyle w:val="a6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64" w:lineRule="auto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 w:rsidRPr="00770838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到岗时间：</w:t>
                      </w:r>
                      <w:r w:rsidR="00046F6D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随时到岗</w:t>
                      </w:r>
                    </w:p>
                  </w:txbxContent>
                </v:textbox>
              </v:rect>
            </w:pict>
          </mc:Fallback>
        </mc:AlternateContent>
      </w:r>
      <w:r w:rsidR="007A3409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6832374" wp14:editId="2FF3EB57">
                <wp:simplePos x="0" y="0"/>
                <wp:positionH relativeFrom="column">
                  <wp:posOffset>-411480</wp:posOffset>
                </wp:positionH>
                <wp:positionV relativeFrom="paragraph">
                  <wp:posOffset>169545</wp:posOffset>
                </wp:positionV>
                <wp:extent cx="2244725" cy="1287780"/>
                <wp:effectExtent l="0" t="0" r="0" b="0"/>
                <wp:wrapNone/>
                <wp:docPr id="10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4725" cy="1287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:rsidR="00F95945" w:rsidRDefault="00F95945" w:rsidP="00EE5CAC">
                            <w:pPr>
                              <w:pStyle w:val="a6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64" w:lineRule="auto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姓    名：位永光</w:t>
                            </w:r>
                          </w:p>
                          <w:p w:rsidR="00F95945" w:rsidRDefault="00F95945" w:rsidP="00EE5CAC">
                            <w:pPr>
                              <w:pStyle w:val="a6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64" w:lineRule="auto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年    龄：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21</w:t>
                            </w:r>
                          </w:p>
                          <w:p w:rsidR="00F95945" w:rsidRDefault="00F95945" w:rsidP="00EE5CAC">
                            <w:pPr>
                              <w:pStyle w:val="a6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64" w:lineRule="auto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学    历：专科</w:t>
                            </w:r>
                          </w:p>
                          <w:p w:rsidR="00F95945" w:rsidRDefault="00F95945" w:rsidP="00FF01F8">
                            <w:pPr>
                              <w:pStyle w:val="a6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64" w:lineRule="auto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求职意向</w:t>
                            </w:r>
                            <w:r w:rsidR="00FF01F8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：</w:t>
                            </w:r>
                            <w:r w:rsidR="00E05DCA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NET</w:t>
                            </w:r>
                            <w:r w:rsidR="00745158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程序员</w:t>
                            </w:r>
                          </w:p>
                          <w:p w:rsidR="00F95945" w:rsidRDefault="0055247B" w:rsidP="00EE5CAC">
                            <w:pPr>
                              <w:pStyle w:val="a6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64" w:lineRule="auto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政治面貌</w:t>
                            </w:r>
                            <w:r w:rsidR="00FF01F8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共青团员</w:t>
                            </w: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32374" id="_x0000_s1065" style="position:absolute;margin-left:-32.4pt;margin-top:13.35pt;width:176.75pt;height:101.4pt;z-index:251644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" filled="f" stroked="f">
                <v:textbox>
                  <w:txbxContent>
                    <w:p w:rsidR="00F95945" w:rsidRDefault="00F95945" w:rsidP="00EE5CAC">
                      <w:pPr>
                        <w:pStyle w:val="a6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64" w:lineRule="auto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姓    名：位永光</w:t>
                      </w:r>
                    </w:p>
                    <w:p w:rsidR="00F95945" w:rsidRDefault="00F95945" w:rsidP="00EE5CAC">
                      <w:pPr>
                        <w:pStyle w:val="a6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64" w:lineRule="auto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年    龄：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21</w:t>
                      </w:r>
                    </w:p>
                    <w:p w:rsidR="00F95945" w:rsidRDefault="00F95945" w:rsidP="00EE5CAC">
                      <w:pPr>
                        <w:pStyle w:val="a6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64" w:lineRule="auto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学    历：专科</w:t>
                      </w:r>
                    </w:p>
                    <w:p w:rsidR="00F95945" w:rsidRDefault="00F95945" w:rsidP="00FF01F8">
                      <w:pPr>
                        <w:pStyle w:val="a6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64" w:lineRule="auto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求职意向</w:t>
                      </w:r>
                      <w:r w:rsidR="00FF01F8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：</w:t>
                      </w:r>
                      <w:r w:rsidR="00E05DCA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NET</w:t>
                      </w:r>
                      <w:r w:rsidR="00745158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程序员</w:t>
                      </w:r>
                    </w:p>
                    <w:p w:rsidR="00F95945" w:rsidRDefault="0055247B" w:rsidP="00EE5CAC">
                      <w:pPr>
                        <w:pStyle w:val="a6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64" w:lineRule="auto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政治面貌</w:t>
                      </w:r>
                      <w:r w:rsidR="00FF01F8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共青团员</w:t>
                      </w:r>
                    </w:p>
                  </w:txbxContent>
                </v:textbox>
              </v:rect>
            </w:pict>
          </mc:Fallback>
        </mc:AlternateContent>
      </w:r>
      <w:r w:rsidR="002F559D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EF59938" wp14:editId="4F03B19D">
                <wp:simplePos x="0" y="0"/>
                <wp:positionH relativeFrom="column">
                  <wp:posOffset>-403860</wp:posOffset>
                </wp:positionH>
                <wp:positionV relativeFrom="paragraph">
                  <wp:posOffset>4718685</wp:posOffset>
                </wp:positionV>
                <wp:extent cx="6435725" cy="800100"/>
                <wp:effectExtent l="0" t="0" r="0" b="0"/>
                <wp:wrapNone/>
                <wp:docPr id="97" name="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572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:rsidR="00F95945" w:rsidRDefault="005B4E45" w:rsidP="00F95945">
                            <w:pPr>
                              <w:pStyle w:val="a6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color w:val="607A9D"/>
                              </w:rPr>
                            </w:pPr>
                            <w:r w:rsidRPr="005B4E45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专业</w:t>
                            </w:r>
                            <w:r w:rsidRPr="005B4E45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：</w:t>
                            </w:r>
                            <w:r w:rsidR="00F95945">
                              <w:rPr>
                                <w:rFonts w:ascii="微软雅黑" w:eastAsia="微软雅黑" w:hAnsi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数字</w:t>
                            </w:r>
                            <w:r w:rsidR="00F95945">
                              <w:rPr>
                                <w:rFonts w:ascii="微软雅黑" w:eastAsia="微软雅黑" w:hAnsi="微软雅黑" w:cs="Times New Roman" w:hint="eastAsia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 xml:space="preserve">媒体应用技术       </w:t>
                            </w:r>
                            <w:r w:rsidR="0068197D">
                              <w:rPr>
                                <w:rFonts w:ascii="微软雅黑" w:eastAsia="微软雅黑" w:hAnsi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F95945" w:rsidRPr="00770838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平顶山工业职业技术学院（专科）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 xml:space="preserve">             </w:t>
                            </w:r>
                            <w:r w:rsidR="0068197D">
                              <w:rPr>
                                <w:rFonts w:ascii="微软雅黑" w:eastAsia="微软雅黑" w:hAnsi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="00F95945">
                              <w:rPr>
                                <w:rFonts w:ascii="微软雅黑" w:eastAsia="微软雅黑" w:hAnsi="微软雅黑" w:cs="Times New Roman" w:hint="eastAsia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 w:rsidR="00F95945">
                              <w:rPr>
                                <w:rFonts w:ascii="微软雅黑" w:eastAsia="微软雅黑" w:hAnsi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7</w:t>
                            </w:r>
                            <w:r w:rsidR="00F95945">
                              <w:rPr>
                                <w:rFonts w:ascii="微软雅黑" w:eastAsia="微软雅黑" w:hAnsi="微软雅黑" w:cs="Times New Roman" w:hint="eastAsia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.09-20</w:t>
                            </w:r>
                            <w:r w:rsidR="00F95945">
                              <w:rPr>
                                <w:rFonts w:ascii="微软雅黑" w:eastAsia="微软雅黑" w:hAnsi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 w:rsidR="00F95945">
                              <w:rPr>
                                <w:rFonts w:ascii="微软雅黑" w:eastAsia="微软雅黑" w:hAnsi="微软雅黑" w:cs="Times New Roman" w:hint="eastAsia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.0</w:t>
                            </w:r>
                            <w:r w:rsidR="00F95945">
                              <w:rPr>
                                <w:rFonts w:ascii="微软雅黑" w:eastAsia="微软雅黑" w:hAnsi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6</w:t>
                            </w:r>
                            <w:r w:rsidR="00F95945">
                              <w:rPr>
                                <w:rFonts w:ascii="微软雅黑" w:eastAsia="微软雅黑" w:hAnsi="微软雅黑" w:cs="Times New Roman" w:hint="eastAsia"/>
                                <w:color w:val="607A9D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F95945" w:rsidRDefault="00F95945" w:rsidP="002C52EB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主修课程：H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TML</w:t>
                            </w:r>
                            <w:r w:rsidR="00AD5083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SS</w:t>
                            </w:r>
                            <w:r w:rsidR="00AD5083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S</w:t>
                            </w:r>
                            <w:r w:rsidR="00AD5083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QUERY</w:t>
                            </w:r>
                            <w:r w:rsidR="00AD5083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DO.NET</w:t>
                            </w:r>
                            <w:r w:rsidR="00AD5083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SP.NET</w:t>
                            </w:r>
                            <w:r w:rsidR="00AD5083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VC</w:t>
                            </w:r>
                            <w:r w:rsidR="00AD5083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,</w:t>
                            </w:r>
                            <w:r w:rsidR="00AD5083"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EASYUI,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QL SERVER</w:t>
                            </w:r>
                            <w:r w:rsidR="00AD5083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S</w:t>
                            </w:r>
                            <w:r w:rsidR="00C10FA8"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,VUE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等等</w:t>
                            </w: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59938" id="矩形 97" o:spid="_x0000_s1066" style="position:absolute;margin-left:-31.8pt;margin-top:371.55pt;width:506.75pt;height:63pt;z-index: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" filled="f" stroked="f">
                <v:textbox>
                  <w:txbxContent>
                    <w:p w:rsidR="00F95945" w:rsidRDefault="005B4E45" w:rsidP="00F95945">
                      <w:pPr>
                        <w:pStyle w:val="a6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color w:val="607A9D"/>
                        </w:rPr>
                      </w:pPr>
                      <w:r w:rsidRPr="005B4E45">
                        <w:rPr>
                          <w:rFonts w:ascii="微软雅黑" w:eastAsia="微软雅黑" w:hAnsi="微软雅黑" w:cs="Times New Roman" w:hint="eastAsia"/>
                          <w:b/>
                          <w:color w:val="607A9D"/>
                          <w:kern w:val="24"/>
                          <w:sz w:val="21"/>
                          <w:szCs w:val="21"/>
                        </w:rPr>
                        <w:t>专业</w:t>
                      </w:r>
                      <w:r w:rsidRPr="005B4E45">
                        <w:rPr>
                          <w:rFonts w:ascii="微软雅黑" w:eastAsia="微软雅黑" w:hAnsi="微软雅黑" w:cs="Times New Roman" w:hint="eastAsia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：</w:t>
                      </w:r>
                      <w:r w:rsidR="00F95945">
                        <w:rPr>
                          <w:rFonts w:ascii="微软雅黑" w:eastAsia="微软雅黑" w:hAnsi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>数字</w:t>
                      </w:r>
                      <w:r w:rsidR="00F95945">
                        <w:rPr>
                          <w:rFonts w:ascii="微软雅黑" w:eastAsia="微软雅黑" w:hAnsi="微软雅黑" w:cs="Times New Roman" w:hint="eastAsia"/>
                          <w:color w:val="607A9D"/>
                          <w:kern w:val="24"/>
                          <w:sz w:val="21"/>
                          <w:szCs w:val="21"/>
                        </w:rPr>
                        <w:t xml:space="preserve">媒体应用技术       </w:t>
                      </w:r>
                      <w:r w:rsidR="0068197D">
                        <w:rPr>
                          <w:rFonts w:ascii="微软雅黑" w:eastAsia="微软雅黑" w:hAnsi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="00F95945" w:rsidRPr="00770838">
                        <w:rPr>
                          <w:rFonts w:ascii="微软雅黑" w:eastAsia="微软雅黑" w:hAnsi="微软雅黑" w:cs="Times New Roman" w:hint="eastAsia"/>
                          <w:b/>
                          <w:color w:val="607A9D"/>
                          <w:kern w:val="24"/>
                          <w:sz w:val="21"/>
                          <w:szCs w:val="21"/>
                        </w:rPr>
                        <w:t>平顶山工业职业技术学院（专科）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607A9D"/>
                          <w:kern w:val="24"/>
                          <w:sz w:val="21"/>
                          <w:szCs w:val="21"/>
                        </w:rPr>
                        <w:t xml:space="preserve">             </w:t>
                      </w:r>
                      <w:r w:rsidR="0068197D">
                        <w:rPr>
                          <w:rFonts w:ascii="微软雅黑" w:eastAsia="微软雅黑" w:hAnsi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  <w:r w:rsidR="00F95945">
                        <w:rPr>
                          <w:rFonts w:ascii="微软雅黑" w:eastAsia="微软雅黑" w:hAnsi="微软雅黑" w:cs="Times New Roman" w:hint="eastAsia"/>
                          <w:color w:val="607A9D"/>
                          <w:kern w:val="24"/>
                          <w:sz w:val="21"/>
                          <w:szCs w:val="21"/>
                        </w:rPr>
                        <w:t>201</w:t>
                      </w:r>
                      <w:r w:rsidR="00F95945">
                        <w:rPr>
                          <w:rFonts w:ascii="微软雅黑" w:eastAsia="微软雅黑" w:hAnsi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>7</w:t>
                      </w:r>
                      <w:r w:rsidR="00F95945">
                        <w:rPr>
                          <w:rFonts w:ascii="微软雅黑" w:eastAsia="微软雅黑" w:hAnsi="微软雅黑" w:cs="Times New Roman" w:hint="eastAsia"/>
                          <w:color w:val="607A9D"/>
                          <w:kern w:val="24"/>
                          <w:sz w:val="21"/>
                          <w:szCs w:val="21"/>
                        </w:rPr>
                        <w:t>.09-20</w:t>
                      </w:r>
                      <w:r w:rsidR="00F95945">
                        <w:rPr>
                          <w:rFonts w:ascii="微软雅黑" w:eastAsia="微软雅黑" w:hAnsi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>20</w:t>
                      </w:r>
                      <w:r w:rsidR="00F95945">
                        <w:rPr>
                          <w:rFonts w:ascii="微软雅黑" w:eastAsia="微软雅黑" w:hAnsi="微软雅黑" w:cs="Times New Roman" w:hint="eastAsia"/>
                          <w:color w:val="607A9D"/>
                          <w:kern w:val="24"/>
                          <w:sz w:val="21"/>
                          <w:szCs w:val="21"/>
                        </w:rPr>
                        <w:t>.0</w:t>
                      </w:r>
                      <w:r w:rsidR="00F95945">
                        <w:rPr>
                          <w:rFonts w:ascii="微软雅黑" w:eastAsia="微软雅黑" w:hAnsi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>6</w:t>
                      </w:r>
                      <w:r w:rsidR="00F95945">
                        <w:rPr>
                          <w:rFonts w:ascii="微软雅黑" w:eastAsia="微软雅黑" w:hAnsi="微软雅黑" w:cs="Times New Roman" w:hint="eastAsia"/>
                          <w:color w:val="607A9D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:rsidR="00F95945" w:rsidRDefault="00F95945" w:rsidP="002C52EB">
                      <w:pPr>
                        <w:pStyle w:val="a6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主修课程：H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TML</w:t>
                      </w:r>
                      <w:r w:rsidR="00AD5083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SS</w:t>
                      </w:r>
                      <w:r w:rsidR="00AD5083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S</w:t>
                      </w:r>
                      <w:r w:rsidR="00AD5083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QUERY</w:t>
                      </w:r>
                      <w:r w:rsidR="00AD5083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DO.NET</w:t>
                      </w:r>
                      <w:r w:rsidR="00AD5083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SP.NET</w:t>
                      </w:r>
                      <w:r w:rsidR="00AD5083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VC</w:t>
                      </w:r>
                      <w:r w:rsidR="00AD5083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,</w:t>
                      </w:r>
                      <w:r w:rsidR="00AD5083"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EASYUI,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QL SERVER</w:t>
                      </w:r>
                      <w:r w:rsidR="00AD5083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S</w:t>
                      </w:r>
                      <w:r w:rsidR="00C10FA8"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,VUE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等等</w:t>
                      </w:r>
                    </w:p>
                  </w:txbxContent>
                </v:textbox>
              </v:rect>
            </w:pict>
          </mc:Fallback>
        </mc:AlternateContent>
      </w:r>
      <w:r w:rsidR="00D7030E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43E1DD3" wp14:editId="2E0ADAFB">
                <wp:simplePos x="0" y="0"/>
                <wp:positionH relativeFrom="column">
                  <wp:posOffset>-403860</wp:posOffset>
                </wp:positionH>
                <wp:positionV relativeFrom="paragraph">
                  <wp:posOffset>5530908</wp:posOffset>
                </wp:positionV>
                <wp:extent cx="6435725" cy="1701165"/>
                <wp:effectExtent l="0" t="0" r="0" b="5715"/>
                <wp:wrapNone/>
                <wp:docPr id="11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5725" cy="1701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:rsidR="00534678" w:rsidRPr="00D72932" w:rsidRDefault="00534678" w:rsidP="00534678">
                            <w:pPr>
                              <w:pStyle w:val="a6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 xml:space="preserve">程序员                      </w:t>
                            </w:r>
                            <w:r w:rsidRPr="008D400C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8D400C" w:rsidRPr="008D400C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一.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平顶山创世E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RP</w:t>
                            </w:r>
                            <w:r w:rsidRPr="00D72932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管理系统</w:t>
                            </w:r>
                            <w:r w:rsidR="003B0EB8">
                              <w:rPr>
                                <w:rFonts w:ascii="微软雅黑" w:eastAsia="微软雅黑" w:hAnsi="微软雅黑" w:cs="Times New Roman" w:hint="eastAsia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 w:rsidR="003B0EB8" w:rsidRPr="003B0EB8">
                              <w:rPr>
                                <w:rFonts w:ascii="微软雅黑" w:eastAsia="微软雅黑" w:hAnsi="微软雅黑" w:cs="Times New Roman"/>
                                <w:b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开发</w:t>
                            </w:r>
                            <w:r w:rsidR="003B0EB8" w:rsidRPr="003B0EB8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时间：</w:t>
                            </w:r>
                            <w:r w:rsidRPr="00D72932">
                              <w:rPr>
                                <w:rFonts w:ascii="微软雅黑" w:eastAsia="微软雅黑" w:hAnsi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2019-03 ~ 2019-09</w:t>
                            </w:r>
                          </w:p>
                          <w:p w:rsidR="00534678" w:rsidRPr="008F5E33" w:rsidRDefault="00534678" w:rsidP="00534678">
                            <w:pPr>
                              <w:pStyle w:val="a6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项目环境</w:t>
                            </w:r>
                            <w:r w:rsidRPr="00B4320E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 w:rsidRPr="00672DEB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IIS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,SQLServer201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2,VS2012</w:t>
                            </w:r>
                          </w:p>
                          <w:p w:rsidR="00534678" w:rsidRDefault="00534678" w:rsidP="00BB21CF">
                            <w:pPr>
                              <w:pStyle w:val="a6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1050" w:hangingChars="500" w:hanging="105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项目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介绍</w:t>
                            </w:r>
                            <w:r w:rsidRPr="00B4320E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 w:rsidRPr="00672DEB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该网站是采用 B/S结构开发，为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商品进货,</w:t>
                            </w:r>
                            <w:r w:rsidRPr="00672DEB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销售提供一个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的平台。主要模块为：后端页面显示，商品管理，用户管理、供应商管理、员工管理，员工权限</w:t>
                            </w:r>
                            <w:r w:rsidRPr="00672DEB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管理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进货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单,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退货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单</w:t>
                            </w:r>
                            <w:r w:rsidRPr="00672DEB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等主要模块。</w:t>
                            </w:r>
                          </w:p>
                          <w:p w:rsidR="00487711" w:rsidRPr="00487711" w:rsidRDefault="00487711" w:rsidP="00BB21CF">
                            <w:pPr>
                              <w:pStyle w:val="a6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1050" w:hangingChars="500" w:hanging="105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功能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模块</w:t>
                            </w:r>
                            <w:r w:rsidRPr="00B4320E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:rsidR="00534678" w:rsidRPr="008F5E33" w:rsidRDefault="00534678" w:rsidP="00534678">
                            <w:pPr>
                              <w:pStyle w:val="a7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页面显示：显示商品的信息,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操作的界面</w:t>
                            </w:r>
                            <w:r w:rsidRPr="008F5E33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534678" w:rsidRPr="008F5E33" w:rsidRDefault="00534678" w:rsidP="00534678">
                            <w:pPr>
                              <w:pStyle w:val="a6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商品</w:t>
                            </w:r>
                            <w:r w:rsidRPr="008F5E33">
                              <w:rPr>
                                <w:rFonts w:ascii="微软雅黑" w:eastAsia="微软雅黑" w:hAnsi="微软雅黑" w:cs="Times New Roman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管理</w:t>
                            </w:r>
                            <w:r w:rsidRPr="008F5E33"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主要实现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商品</w:t>
                            </w:r>
                            <w:r w:rsidRPr="008F5E33">
                              <w:rPr>
                                <w:rFonts w:ascii="微软雅黑" w:eastAsia="微软雅黑" w:hAnsi="微软雅黑" w:cs="Times New Roman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信息的管理操作</w:t>
                            </w:r>
                          </w:p>
                          <w:p w:rsidR="00534678" w:rsidRPr="008F5E33" w:rsidRDefault="00534678" w:rsidP="00534678">
                            <w:pPr>
                              <w:pStyle w:val="a6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8F5E33">
                              <w:rPr>
                                <w:rFonts w:ascii="微软雅黑" w:eastAsia="微软雅黑" w:hAnsi="微软雅黑" w:cs="Times New Roman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用户管理</w:t>
                            </w:r>
                            <w:r w:rsidRPr="008F5E33"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：</w:t>
                            </w:r>
                            <w:r w:rsidRPr="008F5E33">
                              <w:rPr>
                                <w:rFonts w:ascii="微软雅黑" w:eastAsia="微软雅黑" w:hAnsi="微软雅黑" w:cs="Times New Roman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主要实现用户的账号信息的操作</w:t>
                            </w:r>
                          </w:p>
                          <w:p w:rsidR="00534678" w:rsidRPr="008F5E33" w:rsidRDefault="00534678" w:rsidP="00534678">
                            <w:pPr>
                              <w:pStyle w:val="a6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供应商</w:t>
                            </w:r>
                            <w:r w:rsidRPr="008F5E33">
                              <w:rPr>
                                <w:rFonts w:ascii="微软雅黑" w:eastAsia="微软雅黑" w:hAnsi="微软雅黑" w:cs="Times New Roman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管理</w:t>
                            </w:r>
                            <w:r w:rsidRPr="008F5E33"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：主要实现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对商品供应商的信息管理操作</w:t>
                            </w:r>
                          </w:p>
                          <w:p w:rsidR="00534678" w:rsidRPr="008F5E33" w:rsidRDefault="00534678" w:rsidP="00534678">
                            <w:pPr>
                              <w:pStyle w:val="a6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员工</w:t>
                            </w:r>
                            <w:r w:rsidRPr="008F5E33">
                              <w:rPr>
                                <w:rFonts w:ascii="微软雅黑" w:eastAsia="微软雅黑" w:hAnsi="微软雅黑" w:cs="Times New Roman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管理</w:t>
                            </w:r>
                            <w:r w:rsidRPr="008F5E33"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主要实现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对员工信息的维护及</w:t>
                            </w:r>
                            <w:r w:rsidRPr="008F5E33">
                              <w:rPr>
                                <w:rFonts w:ascii="微软雅黑" w:eastAsia="微软雅黑" w:hAnsi="微软雅黑" w:cs="Times New Roman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管理</w:t>
                            </w:r>
                          </w:p>
                          <w:p w:rsidR="00534678" w:rsidRPr="008769E8" w:rsidRDefault="00534678" w:rsidP="00534678">
                            <w:pPr>
                              <w:pStyle w:val="a6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权限管理：主要是对员工分配权限,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权限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修改的操作</w:t>
                            </w:r>
                          </w:p>
                          <w:p w:rsidR="00534678" w:rsidRDefault="00534678" w:rsidP="00534678">
                            <w:pPr>
                              <w:pStyle w:val="a6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开发技术</w:t>
                            </w:r>
                            <w:r w:rsidRPr="00B4320E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 w:rsidRPr="008769E8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使</w:t>
                            </w:r>
                            <w:r w:rsidRPr="008769E8"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用ASP.</w:t>
                            </w:r>
                            <w:r w:rsidRPr="008769E8">
                              <w:rPr>
                                <w:rFonts w:ascii="微软雅黑" w:eastAsia="微软雅黑" w:hAnsi="微软雅黑" w:cs="Times New Roman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NET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MVC模式开发</w:t>
                            </w:r>
                            <w:r w:rsidRPr="008769E8"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、利用 JQuery、Ajax、JavaScript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,layui</w:t>
                            </w:r>
                            <w:r w:rsidRPr="008769E8"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实现用户体验效果。</w:t>
                            </w:r>
                          </w:p>
                          <w:p w:rsidR="00534678" w:rsidRPr="00672DEB" w:rsidRDefault="00534678" w:rsidP="00534678">
                            <w:pPr>
                              <w:pStyle w:val="a6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负责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模块</w:t>
                            </w:r>
                            <w:r w:rsidRPr="00B4320E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:rsidR="00534678" w:rsidRPr="00335941" w:rsidRDefault="00534678" w:rsidP="00335941">
                            <w:pPr>
                              <w:pStyle w:val="a6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负责</w:t>
                            </w:r>
                            <w:r w:rsidR="009912D4" w:rsidRPr="00D72932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项目开发文档,</w:t>
                            </w:r>
                            <w:r w:rsidR="00AF4586"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912D4" w:rsidRPr="00D72932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项目设计文档撰写</w:t>
                            </w:r>
                            <w:r w:rsidR="009912D4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,</w:t>
                            </w:r>
                            <w:r w:rsidR="00AF4586"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72932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页面的开发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编码</w:t>
                            </w:r>
                            <w:r w:rsidR="00AA4C5A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,</w:t>
                            </w:r>
                            <w:r w:rsidR="00AA4C5A" w:rsidRPr="00AA4C5A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A4C5A" w:rsidRPr="00D72932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数据接口的</w:t>
                            </w:r>
                            <w:r w:rsidR="004B4FF1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设计及</w:t>
                            </w:r>
                            <w:r w:rsidR="00AA4C5A" w:rsidRPr="00D72932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编写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534678" w:rsidRDefault="00534678" w:rsidP="00534678">
                            <w:pPr>
                              <w:pStyle w:val="a6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数据库字段设计及</w:t>
                            </w:r>
                            <w:r w:rsidR="005C5695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表格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关系实现</w:t>
                            </w:r>
                          </w:p>
                          <w:p w:rsidR="00F95945" w:rsidRDefault="00300E51" w:rsidP="004E2B6C">
                            <w:pPr>
                              <w:pStyle w:val="a6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权限模块,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用户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模块的</w:t>
                            </w:r>
                            <w:r w:rsidR="000A03A2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编码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实现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E1DD3" id="_x0000_s1067" style="position:absolute;margin-left:-31.8pt;margin-top:435.5pt;width:506.75pt;height:133.9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" filled="f" stroked="f">
                <v:textbox style="mso-fit-shape-to-text:t">
                  <w:txbxContent>
                    <w:p w:rsidR="00534678" w:rsidRPr="00D72932" w:rsidRDefault="00534678" w:rsidP="00534678">
                      <w:pPr>
                        <w:pStyle w:val="a6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607A9D"/>
                          <w:kern w:val="24"/>
                          <w:sz w:val="21"/>
                          <w:szCs w:val="21"/>
                        </w:rPr>
                        <w:t xml:space="preserve">程序员                      </w:t>
                      </w:r>
                      <w:r w:rsidRPr="008D400C">
                        <w:rPr>
                          <w:rFonts w:ascii="微软雅黑" w:eastAsia="微软雅黑" w:hAnsi="微软雅黑" w:cs="Times New Roman" w:hint="eastAsia"/>
                          <w:b/>
                          <w:color w:val="607A9D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="008D400C" w:rsidRPr="008D400C">
                        <w:rPr>
                          <w:rFonts w:ascii="微软雅黑" w:eastAsia="微软雅黑" w:hAnsi="微软雅黑" w:cs="Times New Roman" w:hint="eastAsia"/>
                          <w:b/>
                          <w:color w:val="607A9D"/>
                          <w:kern w:val="24"/>
                          <w:sz w:val="21"/>
                          <w:szCs w:val="21"/>
                        </w:rPr>
                        <w:t>一.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color w:val="607A9D"/>
                          <w:kern w:val="24"/>
                          <w:sz w:val="21"/>
                          <w:szCs w:val="21"/>
                        </w:rPr>
                        <w:t>平顶山创世E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color w:val="607A9D"/>
                          <w:kern w:val="24"/>
                          <w:sz w:val="21"/>
                          <w:szCs w:val="21"/>
                        </w:rPr>
                        <w:t>RP</w:t>
                      </w:r>
                      <w:r w:rsidRPr="00D72932">
                        <w:rPr>
                          <w:rFonts w:ascii="微软雅黑" w:eastAsia="微软雅黑" w:hAnsi="微软雅黑" w:cs="Times New Roman" w:hint="eastAsia"/>
                          <w:b/>
                          <w:color w:val="607A9D"/>
                          <w:kern w:val="24"/>
                          <w:sz w:val="21"/>
                          <w:szCs w:val="21"/>
                        </w:rPr>
                        <w:t>管理系统</w:t>
                      </w:r>
                      <w:r w:rsidR="003B0EB8">
                        <w:rPr>
                          <w:rFonts w:ascii="微软雅黑" w:eastAsia="微软雅黑" w:hAnsi="微软雅黑" w:cs="Times New Roman" w:hint="eastAsia"/>
                          <w:color w:val="607A9D"/>
                          <w:kern w:val="24"/>
                          <w:sz w:val="21"/>
                          <w:szCs w:val="21"/>
                        </w:rPr>
                        <w:t xml:space="preserve">            </w:t>
                      </w:r>
                      <w:r w:rsidR="003B0EB8" w:rsidRPr="003B0EB8">
                        <w:rPr>
                          <w:rFonts w:ascii="微软雅黑" w:eastAsia="微软雅黑" w:hAnsi="微软雅黑" w:cs="Times New Roman"/>
                          <w:b/>
                          <w:color w:val="607A9D"/>
                          <w:kern w:val="24"/>
                          <w:sz w:val="21"/>
                          <w:szCs w:val="21"/>
                        </w:rPr>
                        <w:t>开发</w:t>
                      </w:r>
                      <w:r w:rsidR="003B0EB8" w:rsidRPr="003B0EB8">
                        <w:rPr>
                          <w:rFonts w:ascii="微软雅黑" w:eastAsia="微软雅黑" w:hAnsi="微软雅黑" w:cs="Times New Roman" w:hint="eastAsia"/>
                          <w:b/>
                          <w:color w:val="607A9D"/>
                          <w:kern w:val="24"/>
                          <w:sz w:val="21"/>
                          <w:szCs w:val="21"/>
                        </w:rPr>
                        <w:t>时间：</w:t>
                      </w:r>
                      <w:r w:rsidRPr="00D72932">
                        <w:rPr>
                          <w:rFonts w:ascii="微软雅黑" w:eastAsia="微软雅黑" w:hAnsi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>2019-03 ~ 2019-09</w:t>
                      </w:r>
                    </w:p>
                    <w:p w:rsidR="00534678" w:rsidRPr="008F5E33" w:rsidRDefault="00534678" w:rsidP="00534678">
                      <w:pPr>
                        <w:pStyle w:val="a6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/>
                          <w:b/>
                          <w:color w:val="607A9D"/>
                          <w:kern w:val="24"/>
                          <w:sz w:val="21"/>
                          <w:szCs w:val="21"/>
                        </w:rPr>
                        <w:t>项目环境</w:t>
                      </w:r>
                      <w:r w:rsidRPr="00B4320E">
                        <w:rPr>
                          <w:rFonts w:ascii="微软雅黑" w:eastAsia="微软雅黑" w:hAnsi="微软雅黑" w:cs="Times New Roman" w:hint="eastAsia"/>
                          <w:b/>
                          <w:color w:val="607A9D"/>
                          <w:kern w:val="24"/>
                          <w:sz w:val="21"/>
                          <w:szCs w:val="21"/>
                        </w:rPr>
                        <w:t>：</w:t>
                      </w:r>
                      <w:r w:rsidRPr="00672DEB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IIS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,SQLServer201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2,VS2012</w:t>
                      </w:r>
                    </w:p>
                    <w:p w:rsidR="00534678" w:rsidRDefault="00534678" w:rsidP="00BB21CF">
                      <w:pPr>
                        <w:pStyle w:val="a6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1050" w:hangingChars="500" w:hanging="1050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/>
                          <w:b/>
                          <w:color w:val="607A9D"/>
                          <w:kern w:val="24"/>
                          <w:sz w:val="21"/>
                          <w:szCs w:val="21"/>
                        </w:rPr>
                        <w:t>项目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color w:val="607A9D"/>
                          <w:kern w:val="24"/>
                          <w:sz w:val="21"/>
                          <w:szCs w:val="21"/>
                        </w:rPr>
                        <w:t>介绍</w:t>
                      </w:r>
                      <w:r w:rsidRPr="00B4320E">
                        <w:rPr>
                          <w:rFonts w:ascii="微软雅黑" w:eastAsia="微软雅黑" w:hAnsi="微软雅黑" w:cs="Times New Roman" w:hint="eastAsia"/>
                          <w:b/>
                          <w:color w:val="607A9D"/>
                          <w:kern w:val="24"/>
                          <w:sz w:val="21"/>
                          <w:szCs w:val="21"/>
                        </w:rPr>
                        <w:t>：</w:t>
                      </w:r>
                      <w:r w:rsidRPr="00672DEB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该网站是采用 B/S结构开发，为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商品进货,</w:t>
                      </w:r>
                      <w:r w:rsidRPr="00672DEB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销售提供一个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的平台。主要模块为：后端页面显示，商品管理，用户管理、供应商管理、员工管理，员工权限</w:t>
                      </w:r>
                      <w:r w:rsidRPr="00672DEB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管理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进货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单,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退货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单</w:t>
                      </w:r>
                      <w:r w:rsidRPr="00672DEB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等主要模块。</w:t>
                      </w:r>
                    </w:p>
                    <w:p w:rsidR="00487711" w:rsidRPr="00487711" w:rsidRDefault="00487711" w:rsidP="00BB21CF">
                      <w:pPr>
                        <w:pStyle w:val="a6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1050" w:hangingChars="500" w:hanging="1050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/>
                          <w:b/>
                          <w:color w:val="607A9D"/>
                          <w:kern w:val="24"/>
                          <w:sz w:val="21"/>
                          <w:szCs w:val="21"/>
                        </w:rPr>
                        <w:t>功能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color w:val="607A9D"/>
                          <w:kern w:val="24"/>
                          <w:sz w:val="21"/>
                          <w:szCs w:val="21"/>
                        </w:rPr>
                        <w:t>模块</w:t>
                      </w:r>
                      <w:r w:rsidRPr="00B4320E">
                        <w:rPr>
                          <w:rFonts w:ascii="微软雅黑" w:eastAsia="微软雅黑" w:hAnsi="微软雅黑" w:cs="Times New Roman" w:hint="eastAsia"/>
                          <w:b/>
                          <w:color w:val="607A9D"/>
                          <w:kern w:val="24"/>
                          <w:sz w:val="21"/>
                          <w:szCs w:val="21"/>
                        </w:rPr>
                        <w:t>：</w:t>
                      </w:r>
                    </w:p>
                    <w:p w:rsidR="00534678" w:rsidRPr="008F5E33" w:rsidRDefault="00534678" w:rsidP="00534678">
                      <w:pPr>
                        <w:pStyle w:val="a7"/>
                        <w:numPr>
                          <w:ilvl w:val="0"/>
                          <w:numId w:val="5"/>
                        </w:numPr>
                        <w:ind w:firstLineChars="0"/>
                        <w:rPr>
                          <w:rFonts w:ascii="微软雅黑" w:eastAsia="微软雅黑" w:hAnsi="微软雅黑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页面显示：显示商品的信息,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及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操作的界面</w:t>
                      </w:r>
                      <w:r w:rsidRPr="008F5E33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。</w:t>
                      </w:r>
                    </w:p>
                    <w:p w:rsidR="00534678" w:rsidRPr="008F5E33" w:rsidRDefault="00534678" w:rsidP="00534678">
                      <w:pPr>
                        <w:pStyle w:val="a6"/>
                        <w:numPr>
                          <w:ilvl w:val="0"/>
                          <w:numId w:val="5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商品</w:t>
                      </w:r>
                      <w:r w:rsidRPr="008F5E33">
                        <w:rPr>
                          <w:rFonts w:ascii="微软雅黑" w:eastAsia="微软雅黑" w:hAnsi="微软雅黑" w:cs="Times New Roman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管理</w:t>
                      </w:r>
                      <w:r w:rsidRPr="008F5E33">
                        <w:rPr>
                          <w:rFonts w:ascii="微软雅黑" w:eastAsia="微软雅黑" w:hAnsi="微软雅黑" w:cs="Times New Roman" w:hint="eastAsia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微软雅黑" w:eastAsia="微软雅黑" w:hAnsi="微软雅黑" w:cs="Times New Roman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主要实现</w:t>
                      </w: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商品</w:t>
                      </w:r>
                      <w:r w:rsidRPr="008F5E33">
                        <w:rPr>
                          <w:rFonts w:ascii="微软雅黑" w:eastAsia="微软雅黑" w:hAnsi="微软雅黑" w:cs="Times New Roman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信息的管理操作</w:t>
                      </w:r>
                    </w:p>
                    <w:p w:rsidR="00534678" w:rsidRPr="008F5E33" w:rsidRDefault="00534678" w:rsidP="00534678">
                      <w:pPr>
                        <w:pStyle w:val="a6"/>
                        <w:numPr>
                          <w:ilvl w:val="0"/>
                          <w:numId w:val="5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 w:rsidRPr="008F5E33">
                        <w:rPr>
                          <w:rFonts w:ascii="微软雅黑" w:eastAsia="微软雅黑" w:hAnsi="微软雅黑" w:cs="Times New Roman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用户管理</w:t>
                      </w:r>
                      <w:r w:rsidRPr="008F5E33">
                        <w:rPr>
                          <w:rFonts w:ascii="微软雅黑" w:eastAsia="微软雅黑" w:hAnsi="微软雅黑" w:cs="Times New Roman" w:hint="eastAsia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：</w:t>
                      </w:r>
                      <w:r w:rsidRPr="008F5E33">
                        <w:rPr>
                          <w:rFonts w:ascii="微软雅黑" w:eastAsia="微软雅黑" w:hAnsi="微软雅黑" w:cs="Times New Roman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主要实现用户的账号信息的操作</w:t>
                      </w:r>
                    </w:p>
                    <w:p w:rsidR="00534678" w:rsidRPr="008F5E33" w:rsidRDefault="00534678" w:rsidP="00534678">
                      <w:pPr>
                        <w:pStyle w:val="a6"/>
                        <w:numPr>
                          <w:ilvl w:val="0"/>
                          <w:numId w:val="5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供应商</w:t>
                      </w:r>
                      <w:r w:rsidRPr="008F5E33">
                        <w:rPr>
                          <w:rFonts w:ascii="微软雅黑" w:eastAsia="微软雅黑" w:hAnsi="微软雅黑" w:cs="Times New Roman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管理</w:t>
                      </w:r>
                      <w:r w:rsidRPr="008F5E33">
                        <w:rPr>
                          <w:rFonts w:ascii="微软雅黑" w:eastAsia="微软雅黑" w:hAnsi="微软雅黑" w:cs="Times New Roman" w:hint="eastAsia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：主要实现</w:t>
                      </w: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对商品供应商的信息管理操作</w:t>
                      </w:r>
                    </w:p>
                    <w:p w:rsidR="00534678" w:rsidRPr="008F5E33" w:rsidRDefault="00534678" w:rsidP="00534678">
                      <w:pPr>
                        <w:pStyle w:val="a6"/>
                        <w:numPr>
                          <w:ilvl w:val="0"/>
                          <w:numId w:val="5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员工</w:t>
                      </w:r>
                      <w:r w:rsidRPr="008F5E33">
                        <w:rPr>
                          <w:rFonts w:ascii="微软雅黑" w:eastAsia="微软雅黑" w:hAnsi="微软雅黑" w:cs="Times New Roman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管理</w:t>
                      </w:r>
                      <w:r w:rsidRPr="008F5E33">
                        <w:rPr>
                          <w:rFonts w:ascii="微软雅黑" w:eastAsia="微软雅黑" w:hAnsi="微软雅黑" w:cs="Times New Roman" w:hint="eastAsia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微软雅黑" w:eastAsia="微软雅黑" w:hAnsi="微软雅黑" w:cs="Times New Roman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主要实现</w:t>
                      </w: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对员工信息的维护及</w:t>
                      </w:r>
                      <w:r w:rsidRPr="008F5E33">
                        <w:rPr>
                          <w:rFonts w:ascii="微软雅黑" w:eastAsia="微软雅黑" w:hAnsi="微软雅黑" w:cs="Times New Roman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管理</w:t>
                      </w:r>
                    </w:p>
                    <w:p w:rsidR="00534678" w:rsidRPr="008769E8" w:rsidRDefault="00534678" w:rsidP="00534678">
                      <w:pPr>
                        <w:pStyle w:val="a6"/>
                        <w:numPr>
                          <w:ilvl w:val="0"/>
                          <w:numId w:val="5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权限管理：主要是对员工分配权限,</w:t>
                      </w:r>
                      <w:r>
                        <w:rPr>
                          <w:rFonts w:ascii="微软雅黑" w:eastAsia="微软雅黑" w:hAnsi="微软雅黑" w:cs="Times New Roman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权限</w:t>
                      </w: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修改的操作</w:t>
                      </w:r>
                    </w:p>
                    <w:p w:rsidR="00534678" w:rsidRDefault="00534678" w:rsidP="00534678">
                      <w:pPr>
                        <w:pStyle w:val="a6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color w:val="607A9D"/>
                          <w:kern w:val="24"/>
                          <w:sz w:val="21"/>
                          <w:szCs w:val="21"/>
                        </w:rPr>
                        <w:t>开发技术</w:t>
                      </w:r>
                      <w:r w:rsidRPr="00B4320E">
                        <w:rPr>
                          <w:rFonts w:ascii="微软雅黑" w:eastAsia="微软雅黑" w:hAnsi="微软雅黑" w:cs="Times New Roman" w:hint="eastAsia"/>
                          <w:b/>
                          <w:color w:val="607A9D"/>
                          <w:kern w:val="24"/>
                          <w:sz w:val="21"/>
                          <w:szCs w:val="21"/>
                        </w:rPr>
                        <w:t>：</w:t>
                      </w:r>
                      <w:r w:rsidRPr="008769E8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使</w:t>
                      </w:r>
                      <w:r w:rsidRPr="008769E8">
                        <w:rPr>
                          <w:rFonts w:ascii="微软雅黑" w:eastAsia="微软雅黑" w:hAnsi="微软雅黑" w:cs="Times New Roman" w:hint="eastAsia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用ASP.</w:t>
                      </w:r>
                      <w:r w:rsidRPr="008769E8">
                        <w:rPr>
                          <w:rFonts w:ascii="微软雅黑" w:eastAsia="微软雅黑" w:hAnsi="微软雅黑" w:cs="Times New Roman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NET</w:t>
                      </w:r>
                      <w:r>
                        <w:rPr>
                          <w:rFonts w:ascii="微软雅黑" w:eastAsia="微软雅黑" w:hAnsi="微软雅黑" w:cs="Times New Roman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MVC模式开发</w:t>
                      </w:r>
                      <w:r w:rsidRPr="008769E8">
                        <w:rPr>
                          <w:rFonts w:ascii="微软雅黑" w:eastAsia="微软雅黑" w:hAnsi="微软雅黑" w:cs="Times New Roman" w:hint="eastAsia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、利用 JQuery、Ajax、JavaScript</w:t>
                      </w:r>
                      <w:r>
                        <w:rPr>
                          <w:rFonts w:ascii="微软雅黑" w:eastAsia="微软雅黑" w:hAnsi="微软雅黑" w:cs="Times New Roman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,layui</w:t>
                      </w:r>
                      <w:r w:rsidRPr="008769E8">
                        <w:rPr>
                          <w:rFonts w:ascii="微软雅黑" w:eastAsia="微软雅黑" w:hAnsi="微软雅黑" w:cs="Times New Roman" w:hint="eastAsia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实现用户体验效果。</w:t>
                      </w:r>
                    </w:p>
                    <w:p w:rsidR="00534678" w:rsidRPr="00672DEB" w:rsidRDefault="00534678" w:rsidP="00534678">
                      <w:pPr>
                        <w:pStyle w:val="a6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/>
                          <w:b/>
                          <w:color w:val="607A9D"/>
                          <w:kern w:val="24"/>
                          <w:sz w:val="21"/>
                          <w:szCs w:val="21"/>
                        </w:rPr>
                        <w:t>负责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color w:val="607A9D"/>
                          <w:kern w:val="24"/>
                          <w:sz w:val="21"/>
                          <w:szCs w:val="21"/>
                        </w:rPr>
                        <w:t>模块</w:t>
                      </w:r>
                      <w:r w:rsidRPr="00B4320E">
                        <w:rPr>
                          <w:rFonts w:ascii="微软雅黑" w:eastAsia="微软雅黑" w:hAnsi="微软雅黑" w:cs="Times New Roman" w:hint="eastAsia"/>
                          <w:b/>
                          <w:color w:val="607A9D"/>
                          <w:kern w:val="24"/>
                          <w:sz w:val="21"/>
                          <w:szCs w:val="21"/>
                        </w:rPr>
                        <w:t>：</w:t>
                      </w:r>
                    </w:p>
                    <w:p w:rsidR="00534678" w:rsidRPr="00335941" w:rsidRDefault="00534678" w:rsidP="00335941">
                      <w:pPr>
                        <w:pStyle w:val="a6"/>
                        <w:numPr>
                          <w:ilvl w:val="0"/>
                          <w:numId w:val="6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负责</w:t>
                      </w:r>
                      <w:r w:rsidR="009912D4" w:rsidRPr="00D72932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项目开发文档,</w:t>
                      </w:r>
                      <w:r w:rsidR="00AF4586"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9912D4" w:rsidRPr="00D72932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项目设计文档撰写</w:t>
                      </w:r>
                      <w:r w:rsidR="009912D4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,</w:t>
                      </w:r>
                      <w:r w:rsidR="00AF4586"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D72932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页面的开发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编码</w:t>
                      </w:r>
                      <w:r w:rsidR="00AA4C5A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,</w:t>
                      </w:r>
                      <w:r w:rsidR="00AA4C5A" w:rsidRPr="00AA4C5A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AA4C5A" w:rsidRPr="00D72932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数据接口的</w:t>
                      </w:r>
                      <w:r w:rsidR="004B4FF1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设计及</w:t>
                      </w:r>
                      <w:r w:rsidR="00AA4C5A" w:rsidRPr="00D72932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编写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。</w:t>
                      </w:r>
                    </w:p>
                    <w:p w:rsidR="00534678" w:rsidRDefault="00534678" w:rsidP="00534678">
                      <w:pPr>
                        <w:pStyle w:val="a6"/>
                        <w:numPr>
                          <w:ilvl w:val="0"/>
                          <w:numId w:val="6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数据库字段设计及</w:t>
                      </w:r>
                      <w:r w:rsidR="005C5695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表格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关系实现</w:t>
                      </w:r>
                    </w:p>
                    <w:p w:rsidR="00F95945" w:rsidRDefault="00300E51" w:rsidP="004E2B6C">
                      <w:pPr>
                        <w:pStyle w:val="a6"/>
                        <w:numPr>
                          <w:ilvl w:val="0"/>
                          <w:numId w:val="6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权限模块,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用户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模块的</w:t>
                      </w:r>
                      <w:r w:rsidR="000A03A2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编码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实现</w:t>
                      </w:r>
                    </w:p>
                  </w:txbxContent>
                </v:textbox>
              </v:rect>
            </w:pict>
          </mc:Fallback>
        </mc:AlternateContent>
      </w:r>
      <w:r w:rsidR="00F95945">
        <w:br w:type="page"/>
      </w:r>
    </w:p>
    <w:p w:rsidR="001D4897" w:rsidRDefault="00174ED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53CF2A3" wp14:editId="2E350E5D">
                <wp:simplePos x="0" y="0"/>
                <wp:positionH relativeFrom="column">
                  <wp:posOffset>-411480</wp:posOffset>
                </wp:positionH>
                <wp:positionV relativeFrom="paragraph">
                  <wp:posOffset>7609840</wp:posOffset>
                </wp:positionV>
                <wp:extent cx="6435725" cy="786765"/>
                <wp:effectExtent l="0" t="0" r="0" b="0"/>
                <wp:wrapNone/>
                <wp:docPr id="118" name="矩形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5725" cy="786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:rsidR="003B4616" w:rsidRDefault="0092250C" w:rsidP="0092250C">
                            <w:pPr>
                              <w:pStyle w:val="a6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ab/>
                              <w:t>一个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热爱生活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, 踏实稳重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拥有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满腔热血的青年</w:t>
                            </w:r>
                            <w:r w:rsidR="00E17608"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, 在</w:t>
                            </w:r>
                            <w:r w:rsidR="00E17608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生活中好奇新鲜事物,</w:t>
                            </w:r>
                            <w:r w:rsidR="000F18F4"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17608"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喜欢</w:t>
                            </w:r>
                            <w:r w:rsidR="000F18F4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不断的提升自己</w:t>
                            </w:r>
                            <w:r w:rsidR="000F18F4"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, 每一次</w:t>
                            </w:r>
                            <w:r w:rsidR="000F18F4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的成长都会让我觉得很有成就感.</w:t>
                            </w:r>
                            <w:r w:rsidR="000F18F4"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3B4616" w:rsidRDefault="0045626F" w:rsidP="003B4616">
                            <w:pPr>
                              <w:pStyle w:val="a6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="0057552F"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对于</w:t>
                            </w:r>
                            <w:r w:rsidR="003B4616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工作积极认真，细心负责，熟练运用办公自动化软件，善于在工作中提出问题、发现问题、解决问题，有较强的分析</w:t>
                            </w:r>
                            <w:r w:rsidR="000A2336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解决问题</w:t>
                            </w:r>
                            <w:r w:rsidR="00F926B3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能力；勤奋好学，踏实肯干，动手能力强</w:t>
                            </w:r>
                            <w:r w:rsidR="004A5504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，有很强的社会责任感</w:t>
                            </w:r>
                            <w:r w:rsidR="00F64D03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，</w:t>
                            </w:r>
                            <w:r w:rsidR="003B4616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喜欢和勇于迎接新挑战。</w:t>
                            </w:r>
                          </w:p>
                          <w:p w:rsidR="00F95945" w:rsidRPr="003B4616" w:rsidRDefault="0045626F" w:rsidP="000646DD">
                            <w:pPr>
                              <w:pStyle w:val="a6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="003B4616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希望贵公司能</w:t>
                            </w:r>
                            <w:r w:rsidR="003B4616" w:rsidRPr="00D72932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给我一个.NET开发实习生的工作机会！谢谢!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CF2A3" id="矩形 118" o:spid="_x0000_s1068" style="position:absolute;left:0;text-align:left;margin-left:-32.4pt;margin-top:599.2pt;width:506.75pt;height:61.95pt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" filled="f" stroked="f">
                <v:textbox style="mso-fit-shape-to-text:t">
                  <w:txbxContent>
                    <w:p w:rsidR="003B4616" w:rsidRDefault="0092250C" w:rsidP="0092250C">
                      <w:pPr>
                        <w:pStyle w:val="a6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ab/>
                        <w:t>一个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热爱生活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, 踏实稳重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拥有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满腔热血的青年</w:t>
                      </w:r>
                      <w:r w:rsidR="00E17608"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, 在</w:t>
                      </w:r>
                      <w:r w:rsidR="00E17608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生活中好奇新鲜事物,</w:t>
                      </w:r>
                      <w:r w:rsidR="000F18F4"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E17608"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喜欢</w:t>
                      </w:r>
                      <w:r w:rsidR="000F18F4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不断的提升自己</w:t>
                      </w:r>
                      <w:r w:rsidR="000F18F4"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, 每一次</w:t>
                      </w:r>
                      <w:r w:rsidR="000F18F4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的成长都会让我觉得很有成就感.</w:t>
                      </w:r>
                      <w:r w:rsidR="000F18F4"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</w:p>
                    <w:p w:rsidR="003B4616" w:rsidRDefault="0045626F" w:rsidP="003B4616">
                      <w:pPr>
                        <w:pStyle w:val="a6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ab/>
                      </w:r>
                      <w:r w:rsidR="0057552F"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对于</w:t>
                      </w:r>
                      <w:r w:rsidR="003B4616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工作积极认真，细心负责，熟练运用办公自动化软件，善于在工作中提出问题、发现问题、解决问题，有较强的分析</w:t>
                      </w:r>
                      <w:r w:rsidR="000A2336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解决问题</w:t>
                      </w:r>
                      <w:r w:rsidR="00F926B3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能力；勤奋好学，踏实肯干，动手能力强</w:t>
                      </w:r>
                      <w:r w:rsidR="004A5504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，有很强的社会责任感</w:t>
                      </w:r>
                      <w:r w:rsidR="00F64D03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，</w:t>
                      </w:r>
                      <w:r w:rsidR="003B4616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喜欢和勇于迎接新挑战。</w:t>
                      </w:r>
                    </w:p>
                    <w:p w:rsidR="00F95945" w:rsidRPr="003B4616" w:rsidRDefault="0045626F" w:rsidP="000646DD">
                      <w:pPr>
                        <w:pStyle w:val="a6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ab/>
                      </w:r>
                      <w:r w:rsidR="003B4616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希望贵公司能</w:t>
                      </w:r>
                      <w:r w:rsidR="003B4616" w:rsidRPr="00D72932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给我一个.NET开发实习生的工作机会！谢谢!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592FAAEA" wp14:editId="14BCACC6">
                <wp:simplePos x="0" y="0"/>
                <wp:positionH relativeFrom="column">
                  <wp:posOffset>-687705</wp:posOffset>
                </wp:positionH>
                <wp:positionV relativeFrom="paragraph">
                  <wp:posOffset>7229590</wp:posOffset>
                </wp:positionV>
                <wp:extent cx="6571615" cy="294640"/>
                <wp:effectExtent l="19050" t="19050" r="19685" b="29210"/>
                <wp:wrapNone/>
                <wp:docPr id="113" name="组合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1615" cy="294640"/>
                          <a:chOff x="1000" y="3618"/>
                          <a:chExt cx="10349" cy="464"/>
                        </a:xfrm>
                      </wpg:grpSpPr>
                      <wps:wsp>
                        <wps:cNvPr id="114" name="直接连接符 4"/>
                        <wps:cNvCnPr/>
                        <wps:spPr>
                          <a:xfrm rot="16200000">
                            <a:off x="7097" y="-406"/>
                            <a:ext cx="0" cy="850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15" name="组合 6"/>
                        <wpg:cNvGrpSpPr/>
                        <wpg:grpSpPr>
                          <a:xfrm>
                            <a:off x="1000" y="3618"/>
                            <a:ext cx="1966" cy="464"/>
                            <a:chOff x="1000" y="3618"/>
                            <a:chExt cx="1966" cy="464"/>
                          </a:xfrm>
                        </wpg:grpSpPr>
                        <wps:wsp>
                          <wps:cNvPr id="116" name="矩形 17"/>
                          <wps:cNvSpPr/>
                          <wps:spPr>
                            <a:xfrm>
                              <a:off x="1000" y="3628"/>
                              <a:ext cx="1967" cy="4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607A9D"/>
                            </a:solidFill>
                            <a:ln w="38100">
                              <a:solidFill>
                                <a:srgbClr val="F5F6FB"/>
                              </a:solidFill>
                            </a:ln>
                          </wps:spPr>
                          <wps:bodyPr vert="horz" wrap="square" anchor="ctr" upright="1"/>
                        </wps:wsp>
                        <wps:wsp>
                          <wps:cNvPr id="117" name="矩形 27"/>
                          <wps:cNvSpPr/>
                          <wps:spPr>
                            <a:xfrm>
                              <a:off x="1370" y="3618"/>
                              <a:ext cx="1558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3B4616" w:rsidRDefault="003B4616" w:rsidP="003B4616">
                                <w:pPr>
                                  <w:pStyle w:val="a6"/>
                                  <w:spacing w:before="0" w:beforeAutospacing="0" w:after="0" w:afterAutospacing="0" w:line="312" w:lineRule="exact"/>
                                </w:pPr>
                                <w:r>
                                  <w:rPr>
                                    <w:rFonts w:ascii="微软雅黑" w:eastAsia="微软雅黑" w:hAnsi="微软雅黑" w:cs="Times New Roman" w:hint="eastAsia"/>
                                    <w:b/>
                                    <w:bCs/>
                                    <w:color w:val="FFFFFF"/>
                                    <w:kern w:val="24"/>
                                  </w:rPr>
                                  <w:t>自我评价</w:t>
                                </w:r>
                              </w:p>
                              <w:p w:rsidR="00F95945" w:rsidRDefault="00F95945" w:rsidP="00F95945">
                                <w:pPr>
                                  <w:pStyle w:val="a6"/>
                                  <w:spacing w:before="0" w:beforeAutospacing="0" w:after="0" w:afterAutospacing="0" w:line="312" w:lineRule="exact"/>
                                  <w:jc w:val="center"/>
                                </w:pPr>
                              </w:p>
                            </w:txbxContent>
                          </wps:txbx>
                          <wps:bodyPr vert="horz" wrap="square"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2FAAEA" id="组合 113" o:spid="_x0000_s1069" style="position:absolute;left:0;text-align:left;margin-left:-54.15pt;margin-top:569.25pt;width:517.45pt;height:23.2pt;z-index:251658752" coordorigin="1000,3618" coordsize="10349,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">
                <v:line id="直接连接符 4" o:spid="_x0000_s1070" style="position:absolute;rotation:-90;visibility:visible;mso-wrap-style:square" from="7097,-406" to="7097,8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cmjcIAAADcAAAADwAAAGRycy9kb3ducmV2LnhtbERP32vCMBB+H+x/CDfwbaYVKaMziiiC&#10;4MNYO9gej+Rsis2lNNHW/fXLYLC3+/h+3mozuU7caAitZwX5PANBrL1puVHwUR+eX0CEiGyw80wK&#10;7hRgs358WGFp/MjvdKtiI1IIhxIV2Bj7UsqgLTkMc98TJ+7sB4cxwaGRZsAxhbtOLrKskA5bTg0W&#10;e9pZ0pfq6hS8Zd63e5uf9eepWEwYvy/6q1Zq9jRtX0FEmuK/+M99NGl+voTfZ9IF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BcmjcIAAADcAAAADwAAAAAAAAAAAAAA&#10;AAChAgAAZHJzL2Rvd25yZXYueG1sUEsFBgAAAAAEAAQA+QAAAJADAAAAAA==&#10;" strokecolor="#d8d8d8 [2732]" strokeweight="1.5pt">
                  <v:stroke joinstyle="miter"/>
                </v:line>
                <v:group id="组合 6" o:spid="_x0000_s1071" style="position:absolute;left:1000;top:3618;width:1966;height:464" coordorigin="1000,3618" coordsize="1966,4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<v:roundrect id="矩形 17" o:spid="_x0000_s1072" style="position:absolute;left:1000;top:3628;width:1967;height:45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eRbMEA&#10;AADcAAAADwAAAGRycy9kb3ducmV2LnhtbERPzYrCMBC+C75DGMGbphUUqUZZRMWDC1r7AEMz23a3&#10;mdQm2vr2G2Fhb/Px/c5625taPKl1lWUF8TQCQZxbXXGhILsdJksQziNrrC2Tghc52G6GgzUm2nZ8&#10;pWfqCxFC2CWooPS+SaR0eUkG3dQ2xIH7sq1BH2BbSN1iF8JNLWdRtJAGKw4NJTa0Kyn/SR9GQVef&#10;0+/4scub4+eJDnTfzy9ZpNR41H+sQHjq/b/4z33SYX68gPcz4QK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XkWzBAAAA3AAAAA8AAAAAAAAAAAAAAAAAmAIAAGRycy9kb3du&#10;cmV2LnhtbFBLBQYAAAAABAAEAPUAAACGAwAAAAA=&#10;" fillcolor="#607a9d" strokecolor="#f5f6fb" strokeweight="3pt"/>
                  <v:rect id="矩形 27" o:spid="_x0000_s1073" style="position:absolute;left:1370;top:3618;width:1558;height:4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BcP8EA&#10;AADcAAAADwAAAGRycy9kb3ducmV2LnhtbERPS2sCMRC+F/wPYQRvNWsPVlajqFC0eCj1cR+TcXdx&#10;M1mSuLv++6ZQ6G0+vucsVr2tRUs+VI4VTMYZCGLtTMWFgvPp43UGIkRkg7VjUvCkAKvl4GWBuXEd&#10;f1N7jIVIIRxyVFDG2ORSBl2SxTB2DXHibs5bjAn6QhqPXQq3tXzLsqm0WHFqKLGhbUn6fnxYBRd3&#10;23RWX/mzfX5Vj93Baz07KDUa9us5iEh9/Bf/ufcmzZ+8w+8z6QK5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gXD/BAAAA3AAAAA8AAAAAAAAAAAAAAAAAmAIAAGRycy9kb3du&#10;cmV2LnhtbFBLBQYAAAAABAAEAPUAAACGAwAAAAA=&#10;" filled="f" stroked="f" strokeweight="1pt">
                    <v:textbox>
                      <w:txbxContent>
                        <w:p w:rsidR="003B4616" w:rsidRDefault="003B4616" w:rsidP="003B4616">
                          <w:pPr>
                            <w:pStyle w:val="a6"/>
                            <w:spacing w:before="0" w:beforeAutospacing="0" w:after="0" w:afterAutospacing="0" w:line="312" w:lineRule="exact"/>
                          </w:pPr>
                          <w:r>
                            <w:rPr>
                              <w:rFonts w:ascii="微软雅黑" w:eastAsia="微软雅黑" w:hAnsi="微软雅黑" w:cs="Times New Roman" w:hint="eastAsia"/>
                              <w:b/>
                              <w:bCs/>
                              <w:color w:val="FFFFFF"/>
                              <w:kern w:val="24"/>
                            </w:rPr>
                            <w:t>自我评价</w:t>
                          </w:r>
                        </w:p>
                        <w:p w:rsidR="00F95945" w:rsidRDefault="00F95945" w:rsidP="00F95945">
                          <w:pPr>
                            <w:pStyle w:val="a6"/>
                            <w:spacing w:before="0" w:beforeAutospacing="0" w:after="0" w:afterAutospacing="0" w:line="312" w:lineRule="exact"/>
                            <w:jc w:val="cente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8E7382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17F92EB" wp14:editId="46342301">
                <wp:simplePos x="0" y="0"/>
                <wp:positionH relativeFrom="column">
                  <wp:posOffset>-387927</wp:posOffset>
                </wp:positionH>
                <wp:positionV relativeFrom="paragraph">
                  <wp:posOffset>297872</wp:posOffset>
                </wp:positionV>
                <wp:extent cx="6435725" cy="7032567"/>
                <wp:effectExtent l="0" t="0" r="0" b="0"/>
                <wp:wrapNone/>
                <wp:docPr id="11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5725" cy="70325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:rsidR="00B257C3" w:rsidRPr="00D72932" w:rsidRDefault="00B257C3" w:rsidP="00B257C3">
                            <w:pPr>
                              <w:pStyle w:val="a6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 xml:space="preserve">程序员                     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 w:rsidR="006C1A16">
                              <w:rPr>
                                <w:rFonts w:ascii="微软雅黑" w:eastAsia="微软雅黑" w:hAnsi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 w:rsidR="006C1A16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二</w:t>
                            </w:r>
                            <w:r w:rsidR="006C1A16" w:rsidRPr="008D400C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 w:rsidR="00DD0BDE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静云博客</w:t>
                            </w:r>
                            <w:r w:rsidR="006C1A16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="00DD0BDE">
                              <w:rPr>
                                <w:rFonts w:ascii="微软雅黑" w:eastAsia="微软雅黑" w:hAnsi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 w:rsidR="00900088">
                              <w:rPr>
                                <w:rFonts w:ascii="微软雅黑" w:eastAsia="微软雅黑" w:hAnsi="微软雅黑" w:cs="Times New Roman" w:hint="eastAsia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 w:rsidR="00900088" w:rsidRPr="003B0EB8">
                              <w:rPr>
                                <w:rFonts w:ascii="微软雅黑" w:eastAsia="微软雅黑" w:hAnsi="微软雅黑" w:cs="Times New Roman"/>
                                <w:b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开发</w:t>
                            </w:r>
                            <w:r w:rsidR="00900088" w:rsidRPr="003B0EB8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时间：</w:t>
                            </w:r>
                            <w:r w:rsidRPr="00441C99">
                              <w:rPr>
                                <w:rFonts w:ascii="微软雅黑" w:eastAsia="微软雅黑" w:hAnsi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2018-10 ~ 2019-02</w:t>
                            </w:r>
                          </w:p>
                          <w:p w:rsidR="00B257C3" w:rsidRPr="008F5E33" w:rsidRDefault="00B257C3" w:rsidP="00B257C3">
                            <w:pPr>
                              <w:pStyle w:val="a6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项目环境</w:t>
                            </w:r>
                            <w:r w:rsidRPr="00B4320E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 w:rsidRPr="00672DEB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IIS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,SQLServer201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2,VS2012</w:t>
                            </w:r>
                            <w:r w:rsidR="00F35EE3"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,hbuilderx</w:t>
                            </w:r>
                            <w:r w:rsidR="00051F8B"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-x</w:t>
                            </w:r>
                          </w:p>
                          <w:p w:rsidR="00B257C3" w:rsidRDefault="00B257C3" w:rsidP="00B257C3">
                            <w:pPr>
                              <w:pStyle w:val="a6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项目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介绍</w:t>
                            </w:r>
                            <w:r w:rsidRPr="00B4320E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 w:rsidRPr="00672DEB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该网站是采用 B/S结构开发，</w:t>
                            </w:r>
                            <w:r w:rsidR="00DD0BDE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是一个个人分享信息的一个平台。主要模块为：前端显示，信息管理等</w:t>
                            </w:r>
                          </w:p>
                          <w:p w:rsidR="00B257C3" w:rsidRDefault="00B257C3" w:rsidP="004A2CB2">
                            <w:pPr>
                              <w:pStyle w:val="a6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1050" w:hangingChars="500" w:hanging="105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开发技术</w:t>
                            </w:r>
                            <w:r w:rsidRPr="00B4320E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 w:rsidRPr="008769E8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使</w:t>
                            </w:r>
                            <w:r w:rsidRPr="008769E8"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用ASP.</w:t>
                            </w:r>
                            <w:r w:rsidRPr="008769E8">
                              <w:rPr>
                                <w:rFonts w:ascii="微软雅黑" w:eastAsia="微软雅黑" w:hAnsi="微软雅黑" w:cs="Times New Roman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NET </w:t>
                            </w:r>
                            <w:r w:rsidRPr="008769E8"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三层架构、利用 JQuery、Ajax、JavaScript</w:t>
                            </w:r>
                            <w:r w:rsidR="00DD0BDE">
                              <w:rPr>
                                <w:rFonts w:ascii="微软雅黑" w:eastAsia="微软雅黑" w:hAnsi="微软雅黑" w:cs="Times New Roman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,vue</w:t>
                            </w:r>
                            <w:r w:rsidRPr="008769E8"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实现用户体验效果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后台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使用</w:t>
                            </w:r>
                            <w:r w:rsidR="00DD0BDE">
                              <w:rPr>
                                <w:rFonts w:ascii="微软雅黑" w:eastAsia="微软雅黑" w:hAnsi="微软雅黑" w:cs="Times New Roman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iview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框架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实现布局及操作</w:t>
                            </w:r>
                            <w:r w:rsidRPr="008769E8"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6F20ED" w:rsidRPr="00487711" w:rsidRDefault="006F20ED" w:rsidP="006F20ED">
                            <w:pPr>
                              <w:pStyle w:val="a6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1050" w:hangingChars="500" w:hanging="105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功能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模块</w:t>
                            </w:r>
                            <w:r w:rsidRPr="00B4320E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:rsidR="006F20ED" w:rsidRPr="008F5E33" w:rsidRDefault="006F20ED" w:rsidP="006F20ED">
                            <w:pPr>
                              <w:pStyle w:val="a7"/>
                              <w:numPr>
                                <w:ilvl w:val="0"/>
                                <w:numId w:val="13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页面显示：显示商品的信息,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操作的界面</w:t>
                            </w:r>
                            <w:r w:rsidRPr="008F5E33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6F20ED" w:rsidRPr="006F20ED" w:rsidRDefault="006F20ED" w:rsidP="006F20ED">
                            <w:pPr>
                              <w:pStyle w:val="a6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文章</w:t>
                            </w:r>
                            <w:r w:rsidRPr="008F5E33">
                              <w:rPr>
                                <w:rFonts w:ascii="微软雅黑" w:eastAsia="微软雅黑" w:hAnsi="微软雅黑" w:cs="Times New Roman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管理</w:t>
                            </w:r>
                            <w:r w:rsidRPr="008F5E33"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主要实现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文章</w:t>
                            </w:r>
                            <w:r w:rsidRPr="008F5E33">
                              <w:rPr>
                                <w:rFonts w:ascii="微软雅黑" w:eastAsia="微软雅黑" w:hAnsi="微软雅黑" w:cs="Times New Roman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信息的管理操作</w:t>
                            </w:r>
                          </w:p>
                          <w:p w:rsidR="00B257C3" w:rsidRPr="00672DEB" w:rsidRDefault="00B257C3" w:rsidP="00B257C3">
                            <w:pPr>
                              <w:pStyle w:val="a6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负责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模块</w:t>
                            </w:r>
                            <w:r w:rsidRPr="00B4320E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:rsidR="007E1823" w:rsidRDefault="007E1823" w:rsidP="00DD0BDE">
                            <w:pPr>
                              <w:pStyle w:val="a6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808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负责</w:t>
                            </w:r>
                            <w:r w:rsidRPr="00D72932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项目开发文档,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72932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项目设计文档撰写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72932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页面的开发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编码,</w:t>
                            </w:r>
                            <w:r w:rsidRPr="00AA4C5A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72932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数据接口的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设计及</w:t>
                            </w:r>
                            <w:r w:rsidRPr="00D72932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编写</w:t>
                            </w:r>
                          </w:p>
                          <w:p w:rsidR="007E1823" w:rsidRDefault="007E1823" w:rsidP="007E1823">
                            <w:pPr>
                              <w:pStyle w:val="a6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数据库字段设计及表格关系实现</w:t>
                            </w:r>
                          </w:p>
                          <w:p w:rsidR="00864142" w:rsidRDefault="001774A4" w:rsidP="007E1823">
                            <w:pPr>
                              <w:pStyle w:val="a6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文章详情页的</w:t>
                            </w:r>
                            <w:r w:rsidR="007E1823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编码实现</w:t>
                            </w:r>
                            <w:r w:rsidR="00BE2463" w:rsidRPr="007E1823">
                              <w:rPr>
                                <w:rFonts w:ascii="微软雅黑" w:eastAsia="微软雅黑" w:hAnsi="微软雅黑" w:cs="Times New Roman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893B79" w:rsidRPr="007E1823" w:rsidRDefault="00864142" w:rsidP="007E1823">
                            <w:pPr>
                              <w:pStyle w:val="a6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文章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信息的管理</w:t>
                            </w:r>
                            <w:r w:rsidR="00BE2463" w:rsidRPr="007E1823">
                              <w:rPr>
                                <w:rFonts w:ascii="微软雅黑" w:eastAsia="微软雅黑" w:hAnsi="微软雅黑" w:cs="Times New Roman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                        </w:t>
                            </w:r>
                            <w:r w:rsidR="00CB35F8" w:rsidRPr="007E1823">
                              <w:rPr>
                                <w:rFonts w:ascii="微软雅黑" w:eastAsia="微软雅黑" w:hAnsi="微软雅黑" w:cs="Times New Roman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                                                 </w:t>
                            </w:r>
                          </w:p>
                          <w:p w:rsidR="00DD0BDE" w:rsidRDefault="00DD0BDE" w:rsidP="00DD0BDE">
                            <w:pPr>
                              <w:pStyle w:val="a6"/>
                              <w:tabs>
                                <w:tab w:val="left" w:pos="808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:rsidR="009E3259" w:rsidRPr="00D72932" w:rsidRDefault="009E3259" w:rsidP="009E3259">
                            <w:pPr>
                              <w:pStyle w:val="a6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 xml:space="preserve">程序员                     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 w:rsidR="00C5653C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三</w:t>
                            </w:r>
                            <w:r w:rsidR="00C5653C" w:rsidRPr="008D400C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 w:rsidRPr="00BB3D32">
                              <w:rPr>
                                <w:rFonts w:ascii="微软雅黑" w:eastAsia="微软雅黑" w:hAnsi="微软雅黑" w:cs="Times New Roman"/>
                                <w:b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平顶山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飞跃汽车网络销售</w:t>
                            </w:r>
                            <w:r w:rsidR="00C5653C">
                              <w:rPr>
                                <w:rFonts w:ascii="微软雅黑" w:eastAsia="微软雅黑" w:hAnsi="微软雅黑" w:cs="Times New Roman" w:hint="eastAsia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 xml:space="preserve">         </w:t>
                            </w:r>
                            <w:r w:rsidR="00900088" w:rsidRPr="003B0EB8">
                              <w:rPr>
                                <w:rFonts w:ascii="微软雅黑" w:eastAsia="微软雅黑" w:hAnsi="微软雅黑" w:cs="Times New Roman"/>
                                <w:b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开发</w:t>
                            </w:r>
                            <w:r w:rsidR="00900088" w:rsidRPr="003B0EB8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时间：</w:t>
                            </w:r>
                            <w:r w:rsidRPr="00441C99">
                              <w:rPr>
                                <w:rFonts w:ascii="微软雅黑" w:eastAsia="微软雅黑" w:hAnsi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2018-10 ~ 2019-02</w:t>
                            </w:r>
                          </w:p>
                          <w:p w:rsidR="009E3259" w:rsidRPr="008F5E33" w:rsidRDefault="009E3259" w:rsidP="009E3259">
                            <w:pPr>
                              <w:pStyle w:val="a6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项目环境</w:t>
                            </w:r>
                            <w:r w:rsidRPr="00B4320E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 w:rsidRPr="00672DEB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IIS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,SQLServer201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2,VS2012</w:t>
                            </w:r>
                          </w:p>
                          <w:p w:rsidR="009E3259" w:rsidRDefault="009E3259" w:rsidP="00217546">
                            <w:pPr>
                              <w:pStyle w:val="a6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1050" w:hangingChars="500" w:hanging="105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项目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介绍</w:t>
                            </w:r>
                            <w:r w:rsidRPr="00B4320E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 w:rsidRPr="00672DEB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该网站是采用 B/S结构开发，为汽车销售提供一个平台。主要模块为：前端显示，车辆管理，用户管理、游客管理、品牌管理，妙招管理等主要模块。</w:t>
                            </w:r>
                          </w:p>
                          <w:p w:rsidR="00217546" w:rsidRDefault="00217546" w:rsidP="00217546">
                            <w:pPr>
                              <w:pStyle w:val="a6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1050" w:hangingChars="500" w:hanging="105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功能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模块</w:t>
                            </w:r>
                            <w:r w:rsidRPr="00B4320E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:rsidR="009E3259" w:rsidRPr="008F5E33" w:rsidRDefault="009E3259" w:rsidP="009E3259">
                            <w:pPr>
                              <w:pStyle w:val="a7"/>
                              <w:numPr>
                                <w:ilvl w:val="0"/>
                                <w:numId w:val="8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8F5E33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前端显示：是管理员发布汽车信息，用户可以浏览汽车详情信息操作。</w:t>
                            </w:r>
                          </w:p>
                          <w:p w:rsidR="009E3259" w:rsidRPr="008F5E33" w:rsidRDefault="009E3259" w:rsidP="009E3259">
                            <w:pPr>
                              <w:pStyle w:val="a6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8F5E33">
                              <w:rPr>
                                <w:rFonts w:ascii="微软雅黑" w:eastAsia="微软雅黑" w:hAnsi="微软雅黑" w:cs="Times New Roman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车辆管理</w:t>
                            </w:r>
                            <w:r w:rsidRPr="008F5E33"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：</w:t>
                            </w:r>
                            <w:r w:rsidRPr="008F5E33">
                              <w:rPr>
                                <w:rFonts w:ascii="微软雅黑" w:eastAsia="微软雅黑" w:hAnsi="微软雅黑" w:cs="Times New Roman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主要实现车辆信息的管理操作</w:t>
                            </w:r>
                          </w:p>
                          <w:p w:rsidR="009E3259" w:rsidRPr="008F5E33" w:rsidRDefault="009E3259" w:rsidP="009E3259">
                            <w:pPr>
                              <w:pStyle w:val="a6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8F5E33">
                              <w:rPr>
                                <w:rFonts w:ascii="微软雅黑" w:eastAsia="微软雅黑" w:hAnsi="微软雅黑" w:cs="Times New Roman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用户管理</w:t>
                            </w:r>
                            <w:r w:rsidRPr="008F5E33"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：</w:t>
                            </w:r>
                            <w:r w:rsidRPr="008F5E33">
                              <w:rPr>
                                <w:rFonts w:ascii="微软雅黑" w:eastAsia="微软雅黑" w:hAnsi="微软雅黑" w:cs="Times New Roman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主要实现用户的账号信息的操作</w:t>
                            </w:r>
                          </w:p>
                          <w:p w:rsidR="009E3259" w:rsidRPr="008F5E33" w:rsidRDefault="009E3259" w:rsidP="009E3259">
                            <w:pPr>
                              <w:pStyle w:val="a6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8F5E33">
                              <w:rPr>
                                <w:rFonts w:ascii="微软雅黑" w:eastAsia="微软雅黑" w:hAnsi="微软雅黑" w:cs="Times New Roman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游客管理</w:t>
                            </w:r>
                            <w:r w:rsidRPr="008F5E33"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：主要实现无需注册账号也可提交自己理想车系，方便客服直接联系</w:t>
                            </w:r>
                          </w:p>
                          <w:p w:rsidR="009E3259" w:rsidRPr="001E6FBD" w:rsidRDefault="009E3259" w:rsidP="009E3259">
                            <w:pPr>
                              <w:pStyle w:val="a6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8F5E33">
                              <w:rPr>
                                <w:rFonts w:ascii="微软雅黑" w:eastAsia="微软雅黑" w:hAnsi="微软雅黑" w:cs="Times New Roman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品牌管理</w:t>
                            </w:r>
                            <w:r w:rsidRPr="008F5E33"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：</w:t>
                            </w:r>
                            <w:r w:rsidRPr="008F5E33">
                              <w:rPr>
                                <w:rFonts w:ascii="微软雅黑" w:eastAsia="微软雅黑" w:hAnsi="微软雅黑" w:cs="Times New Roman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主要实现汽车品牌的管理</w:t>
                            </w:r>
                          </w:p>
                          <w:p w:rsidR="009E3259" w:rsidRDefault="009E3259" w:rsidP="00AD0F64">
                            <w:pPr>
                              <w:pStyle w:val="a6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1050" w:hangingChars="500" w:hanging="105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开发技术</w:t>
                            </w:r>
                            <w:r w:rsidRPr="00B4320E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 w:rsidRPr="008769E8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使</w:t>
                            </w:r>
                            <w:r w:rsidRPr="008769E8"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用ASP.</w:t>
                            </w:r>
                            <w:r w:rsidRPr="008769E8">
                              <w:rPr>
                                <w:rFonts w:ascii="微软雅黑" w:eastAsia="微软雅黑" w:hAnsi="微软雅黑" w:cs="Times New Roman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NET </w:t>
                            </w:r>
                            <w:r w:rsidRPr="008769E8"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三层架构、利用 JQuery、Ajax、JavaScript实现用户体验效果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后台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使用layui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框架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实现布局及操作</w:t>
                            </w:r>
                            <w:r w:rsidRPr="008769E8"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9E3259" w:rsidRDefault="009E3259" w:rsidP="009C16C7">
                            <w:pPr>
                              <w:pStyle w:val="a6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负责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模块</w:t>
                            </w:r>
                            <w:r w:rsidRPr="00B4320E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F95945" w:rsidRDefault="009E3259" w:rsidP="009E3259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D72932"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项目开发文档,项目设计文档撰写</w:t>
                            </w:r>
                          </w:p>
                          <w:p w:rsidR="001F3F78" w:rsidRDefault="001F3F78" w:rsidP="009E3259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用户管理模块的实现</w:t>
                            </w:r>
                          </w:p>
                          <w:p w:rsidR="001F3F78" w:rsidRPr="00FE2D0E" w:rsidRDefault="001F3F78" w:rsidP="009E3259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车辆管理模块的实现</w:t>
                            </w: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F92EB" id="_x0000_s1074" style="position:absolute;left:0;text-align:left;margin-left:-30.55pt;margin-top:23.45pt;width:506.75pt;height:553.75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" filled="f" stroked="f">
                <v:textbox>
                  <w:txbxContent>
                    <w:p w:rsidR="00B257C3" w:rsidRPr="00D72932" w:rsidRDefault="00B257C3" w:rsidP="00B257C3">
                      <w:pPr>
                        <w:pStyle w:val="a6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607A9D"/>
                          <w:kern w:val="24"/>
                          <w:sz w:val="21"/>
                          <w:szCs w:val="21"/>
                        </w:rPr>
                        <w:t xml:space="preserve">程序员                       </w:t>
                      </w:r>
                      <w:r>
                        <w:rPr>
                          <w:rFonts w:ascii="微软雅黑" w:eastAsia="微软雅黑" w:hAnsi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 xml:space="preserve">   </w:t>
                      </w:r>
                      <w:r w:rsidR="006C1A16">
                        <w:rPr>
                          <w:rFonts w:ascii="微软雅黑" w:eastAsia="微软雅黑" w:hAnsi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 xml:space="preserve">     </w:t>
                      </w:r>
                      <w:r w:rsidR="006C1A16">
                        <w:rPr>
                          <w:rFonts w:ascii="微软雅黑" w:eastAsia="微软雅黑" w:hAnsi="微软雅黑" w:cs="Times New Roman" w:hint="eastAsia"/>
                          <w:b/>
                          <w:color w:val="607A9D"/>
                          <w:kern w:val="24"/>
                          <w:sz w:val="21"/>
                          <w:szCs w:val="21"/>
                        </w:rPr>
                        <w:t>二</w:t>
                      </w:r>
                      <w:r w:rsidR="006C1A16" w:rsidRPr="008D400C">
                        <w:rPr>
                          <w:rFonts w:ascii="微软雅黑" w:eastAsia="微软雅黑" w:hAnsi="微软雅黑" w:cs="Times New Roman" w:hint="eastAsia"/>
                          <w:b/>
                          <w:color w:val="607A9D"/>
                          <w:kern w:val="24"/>
                          <w:sz w:val="21"/>
                          <w:szCs w:val="21"/>
                        </w:rPr>
                        <w:t>.</w:t>
                      </w:r>
                      <w:r w:rsidR="00DD0BDE">
                        <w:rPr>
                          <w:rFonts w:ascii="微软雅黑" w:eastAsia="微软雅黑" w:hAnsi="微软雅黑" w:cs="Times New Roman" w:hint="eastAsia"/>
                          <w:b/>
                          <w:color w:val="607A9D"/>
                          <w:kern w:val="24"/>
                          <w:sz w:val="21"/>
                          <w:szCs w:val="21"/>
                        </w:rPr>
                        <w:t>静云博客</w:t>
                      </w:r>
                      <w:r w:rsidR="006C1A16">
                        <w:rPr>
                          <w:rFonts w:ascii="微软雅黑" w:eastAsia="微软雅黑" w:hAnsi="微软雅黑" w:cs="Times New Roman" w:hint="eastAsia"/>
                          <w:b/>
                          <w:color w:val="607A9D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607A9D"/>
                          <w:kern w:val="24"/>
                          <w:sz w:val="21"/>
                          <w:szCs w:val="21"/>
                        </w:rPr>
                        <w:t xml:space="preserve">        </w:t>
                      </w:r>
                      <w:r w:rsidR="00DD0BDE">
                        <w:rPr>
                          <w:rFonts w:ascii="微软雅黑" w:eastAsia="微软雅黑" w:hAnsi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 xml:space="preserve">      </w:t>
                      </w:r>
                      <w:r w:rsidR="00900088">
                        <w:rPr>
                          <w:rFonts w:ascii="微软雅黑" w:eastAsia="微软雅黑" w:hAnsi="微软雅黑" w:cs="Times New Roman" w:hint="eastAsia"/>
                          <w:color w:val="607A9D"/>
                          <w:kern w:val="24"/>
                          <w:sz w:val="21"/>
                          <w:szCs w:val="21"/>
                        </w:rPr>
                        <w:t xml:space="preserve">   </w:t>
                      </w:r>
                      <w:r w:rsidR="00900088" w:rsidRPr="003B0EB8">
                        <w:rPr>
                          <w:rFonts w:ascii="微软雅黑" w:eastAsia="微软雅黑" w:hAnsi="微软雅黑" w:cs="Times New Roman"/>
                          <w:b/>
                          <w:color w:val="607A9D"/>
                          <w:kern w:val="24"/>
                          <w:sz w:val="21"/>
                          <w:szCs w:val="21"/>
                        </w:rPr>
                        <w:t>开发</w:t>
                      </w:r>
                      <w:r w:rsidR="00900088" w:rsidRPr="003B0EB8">
                        <w:rPr>
                          <w:rFonts w:ascii="微软雅黑" w:eastAsia="微软雅黑" w:hAnsi="微软雅黑" w:cs="Times New Roman" w:hint="eastAsia"/>
                          <w:b/>
                          <w:color w:val="607A9D"/>
                          <w:kern w:val="24"/>
                          <w:sz w:val="21"/>
                          <w:szCs w:val="21"/>
                        </w:rPr>
                        <w:t>时间：</w:t>
                      </w:r>
                      <w:r w:rsidRPr="00441C99">
                        <w:rPr>
                          <w:rFonts w:ascii="微软雅黑" w:eastAsia="微软雅黑" w:hAnsi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>2018-10 ~ 2019-02</w:t>
                      </w:r>
                    </w:p>
                    <w:p w:rsidR="00B257C3" w:rsidRPr="008F5E33" w:rsidRDefault="00B257C3" w:rsidP="00B257C3">
                      <w:pPr>
                        <w:pStyle w:val="a6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/>
                          <w:b/>
                          <w:color w:val="607A9D"/>
                          <w:kern w:val="24"/>
                          <w:sz w:val="21"/>
                          <w:szCs w:val="21"/>
                        </w:rPr>
                        <w:t>项目环境</w:t>
                      </w:r>
                      <w:r w:rsidRPr="00B4320E">
                        <w:rPr>
                          <w:rFonts w:ascii="微软雅黑" w:eastAsia="微软雅黑" w:hAnsi="微软雅黑" w:cs="Times New Roman" w:hint="eastAsia"/>
                          <w:b/>
                          <w:color w:val="607A9D"/>
                          <w:kern w:val="24"/>
                          <w:sz w:val="21"/>
                          <w:szCs w:val="21"/>
                        </w:rPr>
                        <w:t>：</w:t>
                      </w:r>
                      <w:r w:rsidRPr="00672DEB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IIS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,SQLServer201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2,VS2012</w:t>
                      </w:r>
                      <w:r w:rsidR="00F35EE3"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,hbuilderx</w:t>
                      </w:r>
                      <w:r w:rsidR="00051F8B"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-x</w:t>
                      </w:r>
                    </w:p>
                    <w:p w:rsidR="00B257C3" w:rsidRDefault="00B257C3" w:rsidP="00B257C3">
                      <w:pPr>
                        <w:pStyle w:val="a6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/>
                          <w:b/>
                          <w:color w:val="607A9D"/>
                          <w:kern w:val="24"/>
                          <w:sz w:val="21"/>
                          <w:szCs w:val="21"/>
                        </w:rPr>
                        <w:t>项目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color w:val="607A9D"/>
                          <w:kern w:val="24"/>
                          <w:sz w:val="21"/>
                          <w:szCs w:val="21"/>
                        </w:rPr>
                        <w:t>介绍</w:t>
                      </w:r>
                      <w:r w:rsidRPr="00B4320E">
                        <w:rPr>
                          <w:rFonts w:ascii="微软雅黑" w:eastAsia="微软雅黑" w:hAnsi="微软雅黑" w:cs="Times New Roman" w:hint="eastAsia"/>
                          <w:b/>
                          <w:color w:val="607A9D"/>
                          <w:kern w:val="24"/>
                          <w:sz w:val="21"/>
                          <w:szCs w:val="21"/>
                        </w:rPr>
                        <w:t>：</w:t>
                      </w:r>
                      <w:r w:rsidRPr="00672DEB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该网站是采用 B/S结构开发，</w:t>
                      </w:r>
                      <w:r w:rsidR="00DD0BDE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是一个个人分享信息的一个平台。主要模块为：前端显示，信息管理等</w:t>
                      </w:r>
                    </w:p>
                    <w:p w:rsidR="00B257C3" w:rsidRDefault="00B257C3" w:rsidP="004A2CB2">
                      <w:pPr>
                        <w:pStyle w:val="a6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1050" w:hangingChars="500" w:hanging="1050"/>
                        <w:textAlignment w:val="baseline"/>
                        <w:rPr>
                          <w:rFonts w:ascii="微软雅黑" w:eastAsia="微软雅黑" w:hAnsi="微软雅黑" w:cs="Times New Roman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color w:val="607A9D"/>
                          <w:kern w:val="24"/>
                          <w:sz w:val="21"/>
                          <w:szCs w:val="21"/>
                        </w:rPr>
                        <w:t>开发技术</w:t>
                      </w:r>
                      <w:r w:rsidRPr="00B4320E">
                        <w:rPr>
                          <w:rFonts w:ascii="微软雅黑" w:eastAsia="微软雅黑" w:hAnsi="微软雅黑" w:cs="Times New Roman" w:hint="eastAsia"/>
                          <w:b/>
                          <w:color w:val="607A9D"/>
                          <w:kern w:val="24"/>
                          <w:sz w:val="21"/>
                          <w:szCs w:val="21"/>
                        </w:rPr>
                        <w:t>：</w:t>
                      </w:r>
                      <w:r w:rsidRPr="008769E8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使</w:t>
                      </w:r>
                      <w:r w:rsidRPr="008769E8">
                        <w:rPr>
                          <w:rFonts w:ascii="微软雅黑" w:eastAsia="微软雅黑" w:hAnsi="微软雅黑" w:cs="Times New Roman" w:hint="eastAsia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用ASP.</w:t>
                      </w:r>
                      <w:r w:rsidRPr="008769E8">
                        <w:rPr>
                          <w:rFonts w:ascii="微软雅黑" w:eastAsia="微软雅黑" w:hAnsi="微软雅黑" w:cs="Times New Roman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NET </w:t>
                      </w:r>
                      <w:r w:rsidRPr="008769E8">
                        <w:rPr>
                          <w:rFonts w:ascii="微软雅黑" w:eastAsia="微软雅黑" w:hAnsi="微软雅黑" w:cs="Times New Roman" w:hint="eastAsia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三层架构、利用 JQuery、Ajax、JavaScript</w:t>
                      </w:r>
                      <w:r w:rsidR="00DD0BDE">
                        <w:rPr>
                          <w:rFonts w:ascii="微软雅黑" w:eastAsia="微软雅黑" w:hAnsi="微软雅黑" w:cs="Times New Roman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,vue</w:t>
                      </w:r>
                      <w:r w:rsidRPr="008769E8">
                        <w:rPr>
                          <w:rFonts w:ascii="微软雅黑" w:eastAsia="微软雅黑" w:hAnsi="微软雅黑" w:cs="Times New Roman" w:hint="eastAsia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实现用户体验效果</w:t>
                      </w: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微软雅黑" w:eastAsia="微软雅黑" w:hAnsi="微软雅黑" w:cs="Times New Roman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后台</w:t>
                      </w: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使用</w:t>
                      </w:r>
                      <w:r w:rsidR="00DD0BDE">
                        <w:rPr>
                          <w:rFonts w:ascii="微软雅黑" w:eastAsia="微软雅黑" w:hAnsi="微软雅黑" w:cs="Times New Roman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iview</w:t>
                      </w:r>
                      <w:r>
                        <w:rPr>
                          <w:rFonts w:ascii="微软雅黑" w:eastAsia="微软雅黑" w:hAnsi="微软雅黑" w:cs="Times New Roman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框架</w:t>
                      </w: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实现布局及操作</w:t>
                      </w:r>
                      <w:r w:rsidRPr="008769E8">
                        <w:rPr>
                          <w:rFonts w:ascii="微软雅黑" w:eastAsia="微软雅黑" w:hAnsi="微软雅黑" w:cs="Times New Roman" w:hint="eastAsia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。</w:t>
                      </w:r>
                    </w:p>
                    <w:p w:rsidR="006F20ED" w:rsidRPr="00487711" w:rsidRDefault="006F20ED" w:rsidP="006F20ED">
                      <w:pPr>
                        <w:pStyle w:val="a6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1050" w:hangingChars="500" w:hanging="1050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/>
                          <w:b/>
                          <w:color w:val="607A9D"/>
                          <w:kern w:val="24"/>
                          <w:sz w:val="21"/>
                          <w:szCs w:val="21"/>
                        </w:rPr>
                        <w:t>功能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color w:val="607A9D"/>
                          <w:kern w:val="24"/>
                          <w:sz w:val="21"/>
                          <w:szCs w:val="21"/>
                        </w:rPr>
                        <w:t>模块</w:t>
                      </w:r>
                      <w:r w:rsidRPr="00B4320E">
                        <w:rPr>
                          <w:rFonts w:ascii="微软雅黑" w:eastAsia="微软雅黑" w:hAnsi="微软雅黑" w:cs="Times New Roman" w:hint="eastAsia"/>
                          <w:b/>
                          <w:color w:val="607A9D"/>
                          <w:kern w:val="24"/>
                          <w:sz w:val="21"/>
                          <w:szCs w:val="21"/>
                        </w:rPr>
                        <w:t>：</w:t>
                      </w:r>
                    </w:p>
                    <w:p w:rsidR="006F20ED" w:rsidRPr="008F5E33" w:rsidRDefault="006F20ED" w:rsidP="006F20ED">
                      <w:pPr>
                        <w:pStyle w:val="a7"/>
                        <w:numPr>
                          <w:ilvl w:val="0"/>
                          <w:numId w:val="13"/>
                        </w:numPr>
                        <w:ind w:firstLineChars="0"/>
                        <w:rPr>
                          <w:rFonts w:ascii="微软雅黑" w:eastAsia="微软雅黑" w:hAnsi="微软雅黑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页面显示：显示商品的信息,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及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操作的界面</w:t>
                      </w:r>
                      <w:r w:rsidRPr="008F5E33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。</w:t>
                      </w:r>
                    </w:p>
                    <w:p w:rsidR="006F20ED" w:rsidRPr="006F20ED" w:rsidRDefault="006F20ED" w:rsidP="006F20ED">
                      <w:pPr>
                        <w:pStyle w:val="a6"/>
                        <w:numPr>
                          <w:ilvl w:val="0"/>
                          <w:numId w:val="1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文章</w:t>
                      </w:r>
                      <w:r w:rsidRPr="008F5E33">
                        <w:rPr>
                          <w:rFonts w:ascii="微软雅黑" w:eastAsia="微软雅黑" w:hAnsi="微软雅黑" w:cs="Times New Roman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管理</w:t>
                      </w:r>
                      <w:r w:rsidRPr="008F5E33">
                        <w:rPr>
                          <w:rFonts w:ascii="微软雅黑" w:eastAsia="微软雅黑" w:hAnsi="微软雅黑" w:cs="Times New Roman" w:hint="eastAsia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微软雅黑" w:eastAsia="微软雅黑" w:hAnsi="微软雅黑" w:cs="Times New Roman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主要实现</w:t>
                      </w: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文章</w:t>
                      </w:r>
                      <w:r w:rsidRPr="008F5E33">
                        <w:rPr>
                          <w:rFonts w:ascii="微软雅黑" w:eastAsia="微软雅黑" w:hAnsi="微软雅黑" w:cs="Times New Roman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信息的管理操作</w:t>
                      </w:r>
                    </w:p>
                    <w:p w:rsidR="00B257C3" w:rsidRPr="00672DEB" w:rsidRDefault="00B257C3" w:rsidP="00B257C3">
                      <w:pPr>
                        <w:pStyle w:val="a6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/>
                          <w:b/>
                          <w:color w:val="607A9D"/>
                          <w:kern w:val="24"/>
                          <w:sz w:val="21"/>
                          <w:szCs w:val="21"/>
                        </w:rPr>
                        <w:t>负责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color w:val="607A9D"/>
                          <w:kern w:val="24"/>
                          <w:sz w:val="21"/>
                          <w:szCs w:val="21"/>
                        </w:rPr>
                        <w:t>模块</w:t>
                      </w:r>
                      <w:r w:rsidRPr="00B4320E">
                        <w:rPr>
                          <w:rFonts w:ascii="微软雅黑" w:eastAsia="微软雅黑" w:hAnsi="微软雅黑" w:cs="Times New Roman" w:hint="eastAsia"/>
                          <w:b/>
                          <w:color w:val="607A9D"/>
                          <w:kern w:val="24"/>
                          <w:sz w:val="21"/>
                          <w:szCs w:val="21"/>
                        </w:rPr>
                        <w:t>：</w:t>
                      </w:r>
                    </w:p>
                    <w:p w:rsidR="007E1823" w:rsidRDefault="007E1823" w:rsidP="00DD0BDE">
                      <w:pPr>
                        <w:pStyle w:val="a6"/>
                        <w:numPr>
                          <w:ilvl w:val="0"/>
                          <w:numId w:val="11"/>
                        </w:numPr>
                        <w:tabs>
                          <w:tab w:val="left" w:pos="808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负责</w:t>
                      </w:r>
                      <w:r w:rsidRPr="00D72932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项目开发文档,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D72932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项目设计文档撰写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D72932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页面的开发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编码,</w:t>
                      </w:r>
                      <w:r w:rsidRPr="00AA4C5A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D72932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数据接口的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设计及</w:t>
                      </w:r>
                      <w:r w:rsidRPr="00D72932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编写</w:t>
                      </w:r>
                    </w:p>
                    <w:p w:rsidR="007E1823" w:rsidRDefault="007E1823" w:rsidP="007E1823">
                      <w:pPr>
                        <w:pStyle w:val="a6"/>
                        <w:numPr>
                          <w:ilvl w:val="0"/>
                          <w:numId w:val="1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数据库字段设计及表格关系实现</w:t>
                      </w:r>
                    </w:p>
                    <w:p w:rsidR="00864142" w:rsidRDefault="001774A4" w:rsidP="007E1823">
                      <w:pPr>
                        <w:pStyle w:val="a6"/>
                        <w:numPr>
                          <w:ilvl w:val="0"/>
                          <w:numId w:val="1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文章详情页的</w:t>
                      </w:r>
                      <w:r w:rsidR="007E1823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编码实现</w:t>
                      </w:r>
                      <w:r w:rsidR="00BE2463" w:rsidRPr="007E1823">
                        <w:rPr>
                          <w:rFonts w:ascii="微软雅黑" w:eastAsia="微软雅黑" w:hAnsi="微软雅黑" w:cs="Times New Roman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</w:p>
                    <w:p w:rsidR="00893B79" w:rsidRPr="007E1823" w:rsidRDefault="00864142" w:rsidP="007E1823">
                      <w:pPr>
                        <w:pStyle w:val="a6"/>
                        <w:numPr>
                          <w:ilvl w:val="0"/>
                          <w:numId w:val="1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文章</w:t>
                      </w:r>
                      <w:r>
                        <w:rPr>
                          <w:rFonts w:ascii="微软雅黑" w:eastAsia="微软雅黑" w:hAnsi="微软雅黑" w:cs="Times New Roman" w:hint="eastAsia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信息的管理</w:t>
                      </w:r>
                      <w:r w:rsidR="00BE2463" w:rsidRPr="007E1823">
                        <w:rPr>
                          <w:rFonts w:ascii="微软雅黑" w:eastAsia="微软雅黑" w:hAnsi="微软雅黑" w:cs="Times New Roman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                        </w:t>
                      </w:r>
                      <w:r w:rsidR="00CB35F8" w:rsidRPr="007E1823">
                        <w:rPr>
                          <w:rFonts w:ascii="微软雅黑" w:eastAsia="微软雅黑" w:hAnsi="微软雅黑" w:cs="Times New Roman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                                                 </w:t>
                      </w:r>
                    </w:p>
                    <w:p w:rsidR="00DD0BDE" w:rsidRDefault="00DD0BDE" w:rsidP="00DD0BDE">
                      <w:pPr>
                        <w:pStyle w:val="a6"/>
                        <w:tabs>
                          <w:tab w:val="left" w:pos="808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</w:pPr>
                    </w:p>
                    <w:p w:rsidR="009E3259" w:rsidRPr="00D72932" w:rsidRDefault="009E3259" w:rsidP="009E3259">
                      <w:pPr>
                        <w:pStyle w:val="a6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607A9D"/>
                          <w:kern w:val="24"/>
                          <w:sz w:val="21"/>
                          <w:szCs w:val="21"/>
                        </w:rPr>
                        <w:t xml:space="preserve">程序员                       </w:t>
                      </w:r>
                      <w:r>
                        <w:rPr>
                          <w:rFonts w:ascii="微软雅黑" w:eastAsia="微软雅黑" w:hAnsi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 xml:space="preserve">   </w:t>
                      </w:r>
                      <w:r w:rsidR="00C5653C">
                        <w:rPr>
                          <w:rFonts w:ascii="微软雅黑" w:eastAsia="微软雅黑" w:hAnsi="微软雅黑" w:cs="Times New Roman" w:hint="eastAsia"/>
                          <w:b/>
                          <w:color w:val="607A9D"/>
                          <w:kern w:val="24"/>
                          <w:sz w:val="21"/>
                          <w:szCs w:val="21"/>
                        </w:rPr>
                        <w:t>三</w:t>
                      </w:r>
                      <w:r w:rsidR="00C5653C" w:rsidRPr="008D400C">
                        <w:rPr>
                          <w:rFonts w:ascii="微软雅黑" w:eastAsia="微软雅黑" w:hAnsi="微软雅黑" w:cs="Times New Roman" w:hint="eastAsia"/>
                          <w:b/>
                          <w:color w:val="607A9D"/>
                          <w:kern w:val="24"/>
                          <w:sz w:val="21"/>
                          <w:szCs w:val="21"/>
                        </w:rPr>
                        <w:t>.</w:t>
                      </w:r>
                      <w:r w:rsidRPr="00BB3D32">
                        <w:rPr>
                          <w:rFonts w:ascii="微软雅黑" w:eastAsia="微软雅黑" w:hAnsi="微软雅黑" w:cs="Times New Roman"/>
                          <w:b/>
                          <w:color w:val="607A9D"/>
                          <w:kern w:val="24"/>
                          <w:sz w:val="21"/>
                          <w:szCs w:val="21"/>
                        </w:rPr>
                        <w:t>平顶山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color w:val="607A9D"/>
                          <w:kern w:val="24"/>
                          <w:sz w:val="21"/>
                          <w:szCs w:val="21"/>
                        </w:rPr>
                        <w:t>飞跃汽车网络销售</w:t>
                      </w:r>
                      <w:r w:rsidR="00C5653C">
                        <w:rPr>
                          <w:rFonts w:ascii="微软雅黑" w:eastAsia="微软雅黑" w:hAnsi="微软雅黑" w:cs="Times New Roman" w:hint="eastAsia"/>
                          <w:color w:val="607A9D"/>
                          <w:kern w:val="24"/>
                          <w:sz w:val="21"/>
                          <w:szCs w:val="21"/>
                        </w:rPr>
                        <w:t xml:space="preserve">         </w:t>
                      </w:r>
                      <w:r w:rsidR="00900088" w:rsidRPr="003B0EB8">
                        <w:rPr>
                          <w:rFonts w:ascii="微软雅黑" w:eastAsia="微软雅黑" w:hAnsi="微软雅黑" w:cs="Times New Roman"/>
                          <w:b/>
                          <w:color w:val="607A9D"/>
                          <w:kern w:val="24"/>
                          <w:sz w:val="21"/>
                          <w:szCs w:val="21"/>
                        </w:rPr>
                        <w:t>开发</w:t>
                      </w:r>
                      <w:r w:rsidR="00900088" w:rsidRPr="003B0EB8">
                        <w:rPr>
                          <w:rFonts w:ascii="微软雅黑" w:eastAsia="微软雅黑" w:hAnsi="微软雅黑" w:cs="Times New Roman" w:hint="eastAsia"/>
                          <w:b/>
                          <w:color w:val="607A9D"/>
                          <w:kern w:val="24"/>
                          <w:sz w:val="21"/>
                          <w:szCs w:val="21"/>
                        </w:rPr>
                        <w:t>时间：</w:t>
                      </w:r>
                      <w:r w:rsidRPr="00441C99">
                        <w:rPr>
                          <w:rFonts w:ascii="微软雅黑" w:eastAsia="微软雅黑" w:hAnsi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>2018-10 ~ 2019-02</w:t>
                      </w:r>
                    </w:p>
                    <w:p w:rsidR="009E3259" w:rsidRPr="008F5E33" w:rsidRDefault="009E3259" w:rsidP="009E3259">
                      <w:pPr>
                        <w:pStyle w:val="a6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/>
                          <w:b/>
                          <w:color w:val="607A9D"/>
                          <w:kern w:val="24"/>
                          <w:sz w:val="21"/>
                          <w:szCs w:val="21"/>
                        </w:rPr>
                        <w:t>项目环境</w:t>
                      </w:r>
                      <w:r w:rsidRPr="00B4320E">
                        <w:rPr>
                          <w:rFonts w:ascii="微软雅黑" w:eastAsia="微软雅黑" w:hAnsi="微软雅黑" w:cs="Times New Roman" w:hint="eastAsia"/>
                          <w:b/>
                          <w:color w:val="607A9D"/>
                          <w:kern w:val="24"/>
                          <w:sz w:val="21"/>
                          <w:szCs w:val="21"/>
                        </w:rPr>
                        <w:t>：</w:t>
                      </w:r>
                      <w:r w:rsidRPr="00672DEB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IIS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,SQLServer201</w:t>
                      </w:r>
                      <w:r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2,VS2012</w:t>
                      </w:r>
                    </w:p>
                    <w:p w:rsidR="009E3259" w:rsidRDefault="009E3259" w:rsidP="00217546">
                      <w:pPr>
                        <w:pStyle w:val="a6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1050" w:hangingChars="500" w:hanging="1050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/>
                          <w:b/>
                          <w:color w:val="607A9D"/>
                          <w:kern w:val="24"/>
                          <w:sz w:val="21"/>
                          <w:szCs w:val="21"/>
                        </w:rPr>
                        <w:t>项目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color w:val="607A9D"/>
                          <w:kern w:val="24"/>
                          <w:sz w:val="21"/>
                          <w:szCs w:val="21"/>
                        </w:rPr>
                        <w:t>介绍</w:t>
                      </w:r>
                      <w:r w:rsidRPr="00B4320E">
                        <w:rPr>
                          <w:rFonts w:ascii="微软雅黑" w:eastAsia="微软雅黑" w:hAnsi="微软雅黑" w:cs="Times New Roman" w:hint="eastAsia"/>
                          <w:b/>
                          <w:color w:val="607A9D"/>
                          <w:kern w:val="24"/>
                          <w:sz w:val="21"/>
                          <w:szCs w:val="21"/>
                        </w:rPr>
                        <w:t>：</w:t>
                      </w:r>
                      <w:r w:rsidRPr="00672DEB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该网站是采用 B/S结构开发，为汽车销售提供一个平台。主要模块为：前端显示，车辆管理，用户管理、游客管理、品牌管理，妙招管理等主要模块。</w:t>
                      </w:r>
                    </w:p>
                    <w:p w:rsidR="00217546" w:rsidRDefault="00217546" w:rsidP="00217546">
                      <w:pPr>
                        <w:pStyle w:val="a6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1050" w:hangingChars="500" w:hanging="1050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/>
                          <w:b/>
                          <w:color w:val="607A9D"/>
                          <w:kern w:val="24"/>
                          <w:sz w:val="21"/>
                          <w:szCs w:val="21"/>
                        </w:rPr>
                        <w:t>功能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color w:val="607A9D"/>
                          <w:kern w:val="24"/>
                          <w:sz w:val="21"/>
                          <w:szCs w:val="21"/>
                        </w:rPr>
                        <w:t>模块</w:t>
                      </w:r>
                      <w:r w:rsidRPr="00B4320E">
                        <w:rPr>
                          <w:rFonts w:ascii="微软雅黑" w:eastAsia="微软雅黑" w:hAnsi="微软雅黑" w:cs="Times New Roman" w:hint="eastAsia"/>
                          <w:b/>
                          <w:color w:val="607A9D"/>
                          <w:kern w:val="24"/>
                          <w:sz w:val="21"/>
                          <w:szCs w:val="21"/>
                        </w:rPr>
                        <w:t>：</w:t>
                      </w:r>
                    </w:p>
                    <w:p w:rsidR="009E3259" w:rsidRPr="008F5E33" w:rsidRDefault="009E3259" w:rsidP="009E3259">
                      <w:pPr>
                        <w:pStyle w:val="a7"/>
                        <w:numPr>
                          <w:ilvl w:val="0"/>
                          <w:numId w:val="8"/>
                        </w:numPr>
                        <w:ind w:firstLineChars="0"/>
                        <w:rPr>
                          <w:rFonts w:ascii="微软雅黑" w:eastAsia="微软雅黑" w:hAnsi="微软雅黑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 w:rsidRPr="008F5E33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前端显示：是管理员发布汽车信息，用户可以浏览汽车详情信息操作。</w:t>
                      </w:r>
                    </w:p>
                    <w:p w:rsidR="009E3259" w:rsidRPr="008F5E33" w:rsidRDefault="009E3259" w:rsidP="009E3259">
                      <w:pPr>
                        <w:pStyle w:val="a6"/>
                        <w:numPr>
                          <w:ilvl w:val="0"/>
                          <w:numId w:val="8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 w:rsidRPr="008F5E33">
                        <w:rPr>
                          <w:rFonts w:ascii="微软雅黑" w:eastAsia="微软雅黑" w:hAnsi="微软雅黑" w:cs="Times New Roman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车辆管理</w:t>
                      </w:r>
                      <w:r w:rsidRPr="008F5E33">
                        <w:rPr>
                          <w:rFonts w:ascii="微软雅黑" w:eastAsia="微软雅黑" w:hAnsi="微软雅黑" w:cs="Times New Roman" w:hint="eastAsia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：</w:t>
                      </w:r>
                      <w:r w:rsidRPr="008F5E33">
                        <w:rPr>
                          <w:rFonts w:ascii="微软雅黑" w:eastAsia="微软雅黑" w:hAnsi="微软雅黑" w:cs="Times New Roman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主要实现车辆信息的管理操作</w:t>
                      </w:r>
                    </w:p>
                    <w:p w:rsidR="009E3259" w:rsidRPr="008F5E33" w:rsidRDefault="009E3259" w:rsidP="009E3259">
                      <w:pPr>
                        <w:pStyle w:val="a6"/>
                        <w:numPr>
                          <w:ilvl w:val="0"/>
                          <w:numId w:val="8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 w:rsidRPr="008F5E33">
                        <w:rPr>
                          <w:rFonts w:ascii="微软雅黑" w:eastAsia="微软雅黑" w:hAnsi="微软雅黑" w:cs="Times New Roman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用户管理</w:t>
                      </w:r>
                      <w:r w:rsidRPr="008F5E33">
                        <w:rPr>
                          <w:rFonts w:ascii="微软雅黑" w:eastAsia="微软雅黑" w:hAnsi="微软雅黑" w:cs="Times New Roman" w:hint="eastAsia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：</w:t>
                      </w:r>
                      <w:r w:rsidRPr="008F5E33">
                        <w:rPr>
                          <w:rFonts w:ascii="微软雅黑" w:eastAsia="微软雅黑" w:hAnsi="微软雅黑" w:cs="Times New Roman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主要实现用户的账号信息的操作</w:t>
                      </w:r>
                    </w:p>
                    <w:p w:rsidR="009E3259" w:rsidRPr="008F5E33" w:rsidRDefault="009E3259" w:rsidP="009E3259">
                      <w:pPr>
                        <w:pStyle w:val="a6"/>
                        <w:numPr>
                          <w:ilvl w:val="0"/>
                          <w:numId w:val="8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 w:rsidRPr="008F5E33">
                        <w:rPr>
                          <w:rFonts w:ascii="微软雅黑" w:eastAsia="微软雅黑" w:hAnsi="微软雅黑" w:cs="Times New Roman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游客管理</w:t>
                      </w:r>
                      <w:r w:rsidRPr="008F5E33">
                        <w:rPr>
                          <w:rFonts w:ascii="微软雅黑" w:eastAsia="微软雅黑" w:hAnsi="微软雅黑" w:cs="Times New Roman" w:hint="eastAsia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：主要实现无需注册账号也可提交自己理想车系，方便客服直接联系</w:t>
                      </w:r>
                    </w:p>
                    <w:p w:rsidR="009E3259" w:rsidRPr="001E6FBD" w:rsidRDefault="009E3259" w:rsidP="009E3259">
                      <w:pPr>
                        <w:pStyle w:val="a6"/>
                        <w:numPr>
                          <w:ilvl w:val="0"/>
                          <w:numId w:val="8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 w:rsidRPr="008F5E33">
                        <w:rPr>
                          <w:rFonts w:ascii="微软雅黑" w:eastAsia="微软雅黑" w:hAnsi="微软雅黑" w:cs="Times New Roman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品牌管理</w:t>
                      </w:r>
                      <w:r w:rsidRPr="008F5E33">
                        <w:rPr>
                          <w:rFonts w:ascii="微软雅黑" w:eastAsia="微软雅黑" w:hAnsi="微软雅黑" w:cs="Times New Roman" w:hint="eastAsia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：</w:t>
                      </w:r>
                      <w:r w:rsidRPr="008F5E33">
                        <w:rPr>
                          <w:rFonts w:ascii="微软雅黑" w:eastAsia="微软雅黑" w:hAnsi="微软雅黑" w:cs="Times New Roman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主要实现汽车品牌的管理</w:t>
                      </w:r>
                    </w:p>
                    <w:p w:rsidR="009E3259" w:rsidRDefault="009E3259" w:rsidP="00AD0F64">
                      <w:pPr>
                        <w:pStyle w:val="a6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1050" w:hangingChars="500" w:hanging="1050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color w:val="607A9D"/>
                          <w:kern w:val="24"/>
                          <w:sz w:val="21"/>
                          <w:szCs w:val="21"/>
                        </w:rPr>
                        <w:t>开发技术</w:t>
                      </w:r>
                      <w:r w:rsidRPr="00B4320E">
                        <w:rPr>
                          <w:rFonts w:ascii="微软雅黑" w:eastAsia="微软雅黑" w:hAnsi="微软雅黑" w:cs="Times New Roman" w:hint="eastAsia"/>
                          <w:b/>
                          <w:color w:val="607A9D"/>
                          <w:kern w:val="24"/>
                          <w:sz w:val="21"/>
                          <w:szCs w:val="21"/>
                        </w:rPr>
                        <w:t>：</w:t>
                      </w:r>
                      <w:r w:rsidRPr="008769E8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使</w:t>
                      </w:r>
                      <w:r w:rsidRPr="008769E8">
                        <w:rPr>
                          <w:rFonts w:ascii="微软雅黑" w:eastAsia="微软雅黑" w:hAnsi="微软雅黑" w:cs="Times New Roman" w:hint="eastAsia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用ASP.</w:t>
                      </w:r>
                      <w:r w:rsidRPr="008769E8">
                        <w:rPr>
                          <w:rFonts w:ascii="微软雅黑" w:eastAsia="微软雅黑" w:hAnsi="微软雅黑" w:cs="Times New Roman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NET </w:t>
                      </w:r>
                      <w:r w:rsidRPr="008769E8">
                        <w:rPr>
                          <w:rFonts w:ascii="微软雅黑" w:eastAsia="微软雅黑" w:hAnsi="微软雅黑" w:cs="Times New Roman" w:hint="eastAsia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三层架构、利用 JQuery、Ajax、JavaScript实现用户体验效果</w:t>
                      </w: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微软雅黑" w:eastAsia="微软雅黑" w:hAnsi="微软雅黑" w:cs="Times New Roman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后台</w:t>
                      </w: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使用layui</w:t>
                      </w:r>
                      <w:r>
                        <w:rPr>
                          <w:rFonts w:ascii="微软雅黑" w:eastAsia="微软雅黑" w:hAnsi="微软雅黑" w:cs="Times New Roman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框架</w:t>
                      </w: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实现布局及操作</w:t>
                      </w:r>
                      <w:r w:rsidRPr="008769E8">
                        <w:rPr>
                          <w:rFonts w:ascii="微软雅黑" w:eastAsia="微软雅黑" w:hAnsi="微软雅黑" w:cs="Times New Roman" w:hint="eastAsia"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。</w:t>
                      </w:r>
                    </w:p>
                    <w:p w:rsidR="009E3259" w:rsidRDefault="009E3259" w:rsidP="009C16C7">
                      <w:pPr>
                        <w:pStyle w:val="a6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/>
                          <w:b/>
                          <w:color w:val="607A9D"/>
                          <w:kern w:val="24"/>
                          <w:sz w:val="21"/>
                          <w:szCs w:val="21"/>
                        </w:rPr>
                        <w:t>负责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color w:val="607A9D"/>
                          <w:kern w:val="24"/>
                          <w:sz w:val="21"/>
                          <w:szCs w:val="21"/>
                        </w:rPr>
                        <w:t>模块</w:t>
                      </w:r>
                      <w:r w:rsidRPr="00B4320E">
                        <w:rPr>
                          <w:rFonts w:ascii="微软雅黑" w:eastAsia="微软雅黑" w:hAnsi="微软雅黑" w:cs="Times New Roman" w:hint="eastAsia"/>
                          <w:b/>
                          <w:color w:val="607A9D"/>
                          <w:kern w:val="24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。</w:t>
                      </w:r>
                    </w:p>
                    <w:p w:rsidR="00F95945" w:rsidRDefault="009E3259" w:rsidP="009E3259">
                      <w:pPr>
                        <w:pStyle w:val="a6"/>
                        <w:numPr>
                          <w:ilvl w:val="0"/>
                          <w:numId w:val="7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 w:rsidRPr="00D72932"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项目开发文档,项目设计文档撰写</w:t>
                      </w:r>
                    </w:p>
                    <w:p w:rsidR="001F3F78" w:rsidRDefault="001F3F78" w:rsidP="009E3259">
                      <w:pPr>
                        <w:pStyle w:val="a6"/>
                        <w:numPr>
                          <w:ilvl w:val="0"/>
                          <w:numId w:val="7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用户管理模块的实现</w:t>
                      </w:r>
                    </w:p>
                    <w:p w:rsidR="001F3F78" w:rsidRPr="00FE2D0E" w:rsidRDefault="001F3F78" w:rsidP="009E3259">
                      <w:pPr>
                        <w:pStyle w:val="a6"/>
                        <w:numPr>
                          <w:ilvl w:val="0"/>
                          <w:numId w:val="7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车辆管理模块的实现</w:t>
                      </w:r>
                    </w:p>
                  </w:txbxContent>
                </v:textbox>
              </v:rect>
            </w:pict>
          </mc:Fallback>
        </mc:AlternateContent>
      </w:r>
      <w:r w:rsidR="001E6FBD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-2261382</wp:posOffset>
                </wp:positionH>
                <wp:positionV relativeFrom="paragraph">
                  <wp:posOffset>-640080</wp:posOffset>
                </wp:positionV>
                <wp:extent cx="6261882" cy="845820"/>
                <wp:effectExtent l="0" t="0" r="5715" b="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882" cy="8458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607A9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184FFB5" id="圆角矩形 3" o:spid="_x0000_s1026" style="position:absolute;left:0;text-align:left;margin-left:-178.05pt;margin-top:-50.4pt;width:493.05pt;height:66.6pt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" fillcolor="#607a9d" stroked="f" strokeweight="1pt">
                <v:stroke joinstyle="miter"/>
              </v:roundrect>
            </w:pict>
          </mc:Fallback>
        </mc:AlternateContent>
      </w:r>
      <w:r w:rsidR="00F95945"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column">
                  <wp:posOffset>-1151626</wp:posOffset>
                </wp:positionH>
                <wp:positionV relativeFrom="paragraph">
                  <wp:posOffset>-891539</wp:posOffset>
                </wp:positionV>
                <wp:extent cx="7722870" cy="11023636"/>
                <wp:effectExtent l="0" t="0" r="0" b="63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2870" cy="11023636"/>
                        </a:xfrm>
                        <a:prstGeom prst="rect">
                          <a:avLst/>
                        </a:prstGeom>
                        <a:solidFill>
                          <a:srgbClr val="F5F6F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5945" w:rsidRDefault="00F95945" w:rsidP="00F959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75" style="position:absolute;left:0;text-align:left;margin-left:-90.7pt;margin-top:-70.2pt;width:608.1pt;height:868pt;z-index:-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" fillcolor="#f5f6fb" stroked="f" strokeweight="2pt">
                <v:textbox>
                  <w:txbxContent>
                    <w:p w:rsidR="00F95945" w:rsidRDefault="00F95945" w:rsidP="00F95945"/>
                  </w:txbxContent>
                </v:textbox>
              </v:rect>
            </w:pict>
          </mc:Fallback>
        </mc:AlternateContent>
      </w:r>
      <w:r w:rsidR="00E375B7"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-598170</wp:posOffset>
                </wp:positionH>
                <wp:positionV relativeFrom="paragraph">
                  <wp:posOffset>-507365</wp:posOffset>
                </wp:positionV>
                <wp:extent cx="3307080" cy="570865"/>
                <wp:effectExtent l="0" t="0" r="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7080" cy="570865"/>
                          <a:chOff x="5376" y="886"/>
                          <a:chExt cx="5208" cy="899"/>
                        </a:xfrm>
                      </wpg:grpSpPr>
                      <wps:wsp>
                        <wps:cNvPr id="1" name="矩形 4"/>
                        <wps:cNvSpPr/>
                        <wps:spPr>
                          <a:xfrm>
                            <a:off x="5376" y="1005"/>
                            <a:ext cx="2894" cy="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1D4897" w:rsidRDefault="00E375B7">
                              <w:pPr>
                                <w:pStyle w:val="a6"/>
                                <w:spacing w:before="0" w:beforeAutospacing="0" w:after="0" w:afterAutospacing="0" w:line="576" w:lineRule="exact"/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FFFFFF"/>
                                  <w:spacing w:val="60"/>
                                  <w:sz w:val="52"/>
                                  <w:szCs w:val="52"/>
                                </w:rPr>
                                <w:t>求职简历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vert="horz" wrap="square" anchor="t" upright="1">
                          <a:noAutofit/>
                        </wps:bodyPr>
                      </wps:wsp>
                      <wpg:grpSp>
                        <wpg:cNvPr id="13" name="组合 13"/>
                        <wpg:cNvGrpSpPr/>
                        <wpg:grpSpPr>
                          <a:xfrm>
                            <a:off x="8092" y="886"/>
                            <a:ext cx="2492" cy="808"/>
                            <a:chOff x="10592" y="886"/>
                            <a:chExt cx="2492" cy="808"/>
                          </a:xfrm>
                        </wpg:grpSpPr>
                        <wps:wsp>
                          <wps:cNvPr id="66" name="文本框 66"/>
                          <wps:cNvSpPr txBox="1"/>
                          <wps:spPr>
                            <a:xfrm>
                              <a:off x="10592" y="886"/>
                              <a:ext cx="2493" cy="6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D4897" w:rsidRDefault="00E375B7">
                                <w:pPr>
                                  <w:rPr>
                                    <w:rFonts w:ascii="微软雅黑" w:eastAsia="微软雅黑" w:hAnsi="微软雅黑" w:cs="微软雅黑"/>
                                    <w:b/>
                                    <w:bCs/>
                                    <w:color w:val="FFFFFF" w:themeColor="background1"/>
                                    <w:sz w:val="15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Kozuka Gothic Pr6N B" w:eastAsia="Kozuka Gothic Pr6N B" w:hAnsi="Kozuka Gothic Pr6N B" w:cs="Kozuka Gothic Pr6N B" w:hint="eastAsia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24"/>
                                  </w:rPr>
                                  <w:t>PERSONAL RESUME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0" name="文本框 10"/>
                          <wps:cNvSpPr txBox="1"/>
                          <wps:spPr>
                            <a:xfrm>
                              <a:off x="10596" y="1316"/>
                              <a:ext cx="1800" cy="37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D4897" w:rsidRDefault="00E375B7">
                                <w:pPr>
                                  <w:rPr>
                                    <w:rFonts w:ascii="微软雅黑" w:eastAsia="微软雅黑" w:hAnsi="微软雅黑" w:cs="微软雅黑"/>
                                    <w:color w:val="FFFFFF" w:themeColor="background1"/>
                                    <w:sz w:val="15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FFFFFF" w:themeColor="background1"/>
                                    <w:sz w:val="15"/>
                                    <w:szCs w:val="16"/>
                                  </w:rPr>
                                  <w:t>我一直在努力！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4" o:spid="_x0000_s1076" style="position:absolute;left:0;text-align:left;margin-left:-47.1pt;margin-top:-39.95pt;width:260.4pt;height:44.95pt;z-index:251659776" coordorigin="5376,886" coordsize="5208,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">
                <v:rect id="矩形 4" o:spid="_x0000_s1077" style="position:absolute;left:5376;top:1005;width:2894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PjHsEA&#10;AADaAAAADwAAAGRycy9kb3ducmV2LnhtbERPTWvCQBC9C/0PyxR6kbqxh1JSVylCMYggTdqch90x&#10;CWZnY3ZN4r/vCoWehsf7nNVmsq0YqPeNYwXLRQKCWDvTcKXgu/h8fgPhA7LB1jEpuJGHzfphtsLU&#10;uJG/aMhDJWII+xQV1CF0qZRe12TRL1xHHLmT6y2GCPtKmh7HGG5b+ZIkr9Jiw7Ghxo62NelzfrUK&#10;Rn0cyuKwk8d5mTm+ZJdt/rNX6ulx+ngHEWgK/+I/d2bifLi/cr9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T4x7BAAAA2gAAAA8AAAAAAAAAAAAAAAAAmAIAAGRycy9kb3du&#10;cmV2LnhtbFBLBQYAAAAABAAEAPUAAACGAwAAAAA=&#10;" filled="f" stroked="f">
                  <v:textbox>
                    <w:txbxContent>
                      <w:p w:rsidR="001D4897" w:rsidRDefault="00E375B7">
                        <w:pPr>
                          <w:pStyle w:val="a6"/>
                          <w:spacing w:before="0" w:beforeAutospacing="0" w:after="0" w:afterAutospacing="0" w:line="576" w:lineRule="exact"/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color w:val="FFFFFF"/>
                            <w:spacing w:val="60"/>
                            <w:sz w:val="52"/>
                            <w:szCs w:val="52"/>
                          </w:rPr>
                          <w:t>求职简历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  <w:t xml:space="preserve">    </w:t>
                        </w:r>
                      </w:p>
                    </w:txbxContent>
                  </v:textbox>
                </v:rect>
                <v:group id="组合 13" o:spid="_x0000_s1078" style="position:absolute;left:8092;top:886;width:2492;height:808" coordorigin="10592,886" coordsize="2492,8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文本框 66" o:spid="_x0000_s1079" type="#_x0000_t202" style="position:absolute;left:10592;top:886;width:2493;height: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RUHcYA&#10;AADbAAAADwAAAGRycy9kb3ducmV2LnhtbESPT2vCQBTE70K/w/IKvelGoUGiawgBsZT24J+Lt2f2&#10;mQSzb2N2m6T99N1CweMwM79h1uloGtFT52rLCuazCARxYXXNpYLTcTtdgnAeWWNjmRR8k4N08zRZ&#10;Y6LtwHvqD74UAcIuQQWV920ipSsqMuhmtiUO3tV2Bn2QXSl1h0OAm0YuoiiWBmsOCxW2lFdU3A5f&#10;RsF7vv3E/WVhlj9Nvvu4Zu39dH5V6uV5zFYgPI3+Ef5vv2kFcQx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RUHcYAAADbAAAADwAAAAAAAAAAAAAAAACYAgAAZHJz&#10;L2Rvd25yZXYueG1sUEsFBgAAAAAEAAQA9QAAAIsDAAAAAA==&#10;" filled="f" stroked="f" strokeweight=".5pt">
                    <v:textbox>
                      <w:txbxContent>
                        <w:p w:rsidR="001D4897" w:rsidRDefault="00E375B7">
                          <w:pPr>
                            <w:rPr>
                              <w:rFonts w:ascii="微软雅黑" w:eastAsia="微软雅黑" w:hAnsi="微软雅黑" w:cs="微软雅黑"/>
                              <w:b/>
                              <w:bCs/>
                              <w:color w:val="FFFFFF" w:themeColor="background1"/>
                              <w:sz w:val="15"/>
                              <w:szCs w:val="16"/>
                            </w:rPr>
                          </w:pPr>
                          <w:r>
                            <w:rPr>
                              <w:rFonts w:ascii="Kozuka Gothic Pr6N B" w:eastAsia="Kozuka Gothic Pr6N B" w:hAnsi="Kozuka Gothic Pr6N B" w:cs="Kozuka Gothic Pr6N B" w:hint="eastAsia"/>
                              <w:b/>
                              <w:bCs/>
                              <w:color w:val="FFFFFF" w:themeColor="background1"/>
                              <w:sz w:val="22"/>
                              <w:szCs w:val="24"/>
                            </w:rPr>
                            <w:t>PERSONAL RESUME</w:t>
                          </w:r>
                        </w:p>
                      </w:txbxContent>
                    </v:textbox>
                  </v:shape>
                  <v:shape id="文本框 10" o:spid="_x0000_s1080" type="#_x0000_t202" style="position:absolute;left:10596;top:1316;width:1800;height: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  <v:textbox>
                      <w:txbxContent>
                        <w:p w:rsidR="001D4897" w:rsidRDefault="00E375B7">
                          <w:pPr>
                            <w:rPr>
                              <w:rFonts w:ascii="微软雅黑" w:eastAsia="微软雅黑" w:hAnsi="微软雅黑" w:cs="微软雅黑"/>
                              <w:color w:val="FFFFFF" w:themeColor="background1"/>
                              <w:sz w:val="15"/>
                              <w:szCs w:val="16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color w:val="FFFFFF" w:themeColor="background1"/>
                              <w:sz w:val="15"/>
                              <w:szCs w:val="16"/>
                            </w:rPr>
                            <w:t>我一直在努力！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E375B7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-377825</wp:posOffset>
                </wp:positionV>
                <wp:extent cx="0" cy="360045"/>
                <wp:effectExtent l="4445" t="0" r="14605" b="190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11625" y="465455"/>
                          <a:ext cx="0" cy="3600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BBAF7" id="直接连接符 15" o:spid="_x0000_s1026" style="position:absolute;left:0;text-align:lef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35pt,-29.75pt" to="88.3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" strokecolor="#d8d8d8 [2732]"/>
            </w:pict>
          </mc:Fallback>
        </mc:AlternateContent>
      </w:r>
      <w:r w:rsidR="00E375B7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-505460</wp:posOffset>
                </wp:positionH>
                <wp:positionV relativeFrom="paragraph">
                  <wp:posOffset>64135</wp:posOffset>
                </wp:positionV>
                <wp:extent cx="0" cy="9251950"/>
                <wp:effectExtent l="9525" t="0" r="9525" b="63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519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F0D495" id="直接连接符 33" o:spid="_x0000_s1026" style="position:absolute;left:0;text-align:lef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8pt,5.05pt" to="-39.8pt,7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" strokecolor="#d8d8d8 [2732]" strokeweight="1.5pt">
                <v:stroke joinstyle="miter"/>
              </v:line>
            </w:pict>
          </mc:Fallback>
        </mc:AlternateContent>
      </w:r>
      <w:r w:rsidR="00E375B7">
        <w:rPr>
          <w:rFonts w:hint="eastAsia"/>
        </w:rPr>
        <w:t xml:space="preserve">  </w:t>
      </w:r>
    </w:p>
    <w:sectPr w:rsidR="001D4897">
      <w:pgSz w:w="11906" w:h="16838"/>
      <w:pgMar w:top="1440" w:right="1800" w:bottom="1440" w:left="1800" w:header="851" w:footer="992" w:gutter="0"/>
      <w:cols w:space="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E4C" w:rsidRDefault="00682E4C" w:rsidP="00D22CC4">
      <w:r>
        <w:separator/>
      </w:r>
    </w:p>
  </w:endnote>
  <w:endnote w:type="continuationSeparator" w:id="0">
    <w:p w:rsidR="00682E4C" w:rsidRDefault="00682E4C" w:rsidP="00D2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ozuka Gothic Pr6N B">
    <w:altName w:val="Yu Gothic UI Semibold"/>
    <w:charset w:val="80"/>
    <w:family w:val="auto"/>
    <w:pitch w:val="default"/>
    <w:sig w:usb0="000002D7" w:usb1="2AC71C11" w:usb2="00000012" w:usb3="00000000" w:csb0="2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E4C" w:rsidRDefault="00682E4C" w:rsidP="00D22CC4">
      <w:r>
        <w:separator/>
      </w:r>
    </w:p>
  </w:footnote>
  <w:footnote w:type="continuationSeparator" w:id="0">
    <w:p w:rsidR="00682E4C" w:rsidRDefault="00682E4C" w:rsidP="00D2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2757F"/>
    <w:multiLevelType w:val="hybridMultilevel"/>
    <w:tmpl w:val="3D7AC8B6"/>
    <w:lvl w:ilvl="0" w:tplc="C178BE0A">
      <w:start w:val="1"/>
      <w:numFmt w:val="decimal"/>
      <w:lvlText w:val="%1."/>
      <w:lvlJc w:val="left"/>
      <w:pPr>
        <w:ind w:left="1410" w:hanging="360"/>
      </w:pPr>
      <w:rPr>
        <w:rFonts w:ascii="微软雅黑" w:eastAsia="微软雅黑" w:hAnsi="微软雅黑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" w15:restartNumberingAfterBreak="0">
    <w:nsid w:val="0DDA22E0"/>
    <w:multiLevelType w:val="hybridMultilevel"/>
    <w:tmpl w:val="C45EC4E4"/>
    <w:lvl w:ilvl="0" w:tplc="79D202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742648"/>
    <w:multiLevelType w:val="hybridMultilevel"/>
    <w:tmpl w:val="ADA62902"/>
    <w:lvl w:ilvl="0" w:tplc="610EB86C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3" w15:restartNumberingAfterBreak="0">
    <w:nsid w:val="3B403DE2"/>
    <w:multiLevelType w:val="hybridMultilevel"/>
    <w:tmpl w:val="3D7AC8B6"/>
    <w:lvl w:ilvl="0" w:tplc="C178BE0A">
      <w:start w:val="1"/>
      <w:numFmt w:val="decimal"/>
      <w:lvlText w:val="%1."/>
      <w:lvlJc w:val="left"/>
      <w:pPr>
        <w:ind w:left="1410" w:hanging="360"/>
      </w:pPr>
      <w:rPr>
        <w:rFonts w:ascii="微软雅黑" w:eastAsia="微软雅黑" w:hAnsi="微软雅黑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4" w15:restartNumberingAfterBreak="0">
    <w:nsid w:val="3C942796"/>
    <w:multiLevelType w:val="hybridMultilevel"/>
    <w:tmpl w:val="A23AF79E"/>
    <w:lvl w:ilvl="0" w:tplc="0409000F">
      <w:start w:val="1"/>
      <w:numFmt w:val="decimal"/>
      <w:lvlText w:val="%1."/>
      <w:lvlJc w:val="left"/>
      <w:pPr>
        <w:ind w:left="1470" w:hanging="420"/>
      </w:p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5" w15:restartNumberingAfterBreak="0">
    <w:nsid w:val="40595C2E"/>
    <w:multiLevelType w:val="hybridMultilevel"/>
    <w:tmpl w:val="48CC24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5A5554"/>
    <w:multiLevelType w:val="singleLevel"/>
    <w:tmpl w:val="595A555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95A56A1"/>
    <w:multiLevelType w:val="singleLevel"/>
    <w:tmpl w:val="595A56A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595A5B80"/>
    <w:multiLevelType w:val="singleLevel"/>
    <w:tmpl w:val="65EC7778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</w:abstractNum>
  <w:abstractNum w:abstractNumId="9" w15:restartNumberingAfterBreak="0">
    <w:nsid w:val="62343154"/>
    <w:multiLevelType w:val="hybridMultilevel"/>
    <w:tmpl w:val="ADA62902"/>
    <w:lvl w:ilvl="0" w:tplc="610EB86C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0" w15:restartNumberingAfterBreak="0">
    <w:nsid w:val="6E335A46"/>
    <w:multiLevelType w:val="hybridMultilevel"/>
    <w:tmpl w:val="F1F845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4496B42"/>
    <w:multiLevelType w:val="hybridMultilevel"/>
    <w:tmpl w:val="ADA62902"/>
    <w:lvl w:ilvl="0" w:tplc="610EB86C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2" w15:restartNumberingAfterBreak="0">
    <w:nsid w:val="7D284C51"/>
    <w:multiLevelType w:val="singleLevel"/>
    <w:tmpl w:val="65EC7778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"/>
  </w:num>
  <w:num w:numId="5">
    <w:abstractNumId w:val="11"/>
  </w:num>
  <w:num w:numId="6">
    <w:abstractNumId w:val="3"/>
  </w:num>
  <w:num w:numId="7">
    <w:abstractNumId w:val="0"/>
  </w:num>
  <w:num w:numId="8">
    <w:abstractNumId w:val="9"/>
  </w:num>
  <w:num w:numId="9">
    <w:abstractNumId w:val="10"/>
  </w:num>
  <w:num w:numId="10">
    <w:abstractNumId w:val="5"/>
  </w:num>
  <w:num w:numId="11">
    <w:abstractNumId w:val="4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ttachedTemplate r:id="rId1"/>
  <w:defaultTabStop w:val="420"/>
  <w:drawingGridHorizontalSpacing w:val="210"/>
  <w:drawingGridVerticalSpacing w:val="156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6C21AA"/>
    <w:rsid w:val="00012C4C"/>
    <w:rsid w:val="00046F6D"/>
    <w:rsid w:val="00051F8B"/>
    <w:rsid w:val="000540CD"/>
    <w:rsid w:val="00060B8B"/>
    <w:rsid w:val="000646DD"/>
    <w:rsid w:val="000676D5"/>
    <w:rsid w:val="000A03A2"/>
    <w:rsid w:val="000A2336"/>
    <w:rsid w:val="000A610C"/>
    <w:rsid w:val="000A637A"/>
    <w:rsid w:val="000C233C"/>
    <w:rsid w:val="000C7C65"/>
    <w:rsid w:val="000F18F4"/>
    <w:rsid w:val="00121FDD"/>
    <w:rsid w:val="00140588"/>
    <w:rsid w:val="00144321"/>
    <w:rsid w:val="00146CEC"/>
    <w:rsid w:val="00165443"/>
    <w:rsid w:val="001741C9"/>
    <w:rsid w:val="00174ED6"/>
    <w:rsid w:val="00175A8E"/>
    <w:rsid w:val="001774A4"/>
    <w:rsid w:val="00183B96"/>
    <w:rsid w:val="001A23C8"/>
    <w:rsid w:val="001D4897"/>
    <w:rsid w:val="001E3984"/>
    <w:rsid w:val="001E6FBD"/>
    <w:rsid w:val="001F3F78"/>
    <w:rsid w:val="001F5082"/>
    <w:rsid w:val="001F617C"/>
    <w:rsid w:val="00217546"/>
    <w:rsid w:val="0022166F"/>
    <w:rsid w:val="00224C4D"/>
    <w:rsid w:val="00225B64"/>
    <w:rsid w:val="00227A3A"/>
    <w:rsid w:val="0023077A"/>
    <w:rsid w:val="002321B9"/>
    <w:rsid w:val="00234A6F"/>
    <w:rsid w:val="002353AB"/>
    <w:rsid w:val="00235C18"/>
    <w:rsid w:val="0024414A"/>
    <w:rsid w:val="002448C9"/>
    <w:rsid w:val="00295B56"/>
    <w:rsid w:val="002A497F"/>
    <w:rsid w:val="002C52EB"/>
    <w:rsid w:val="002D5E36"/>
    <w:rsid w:val="002F5498"/>
    <w:rsid w:val="002F559D"/>
    <w:rsid w:val="00300E51"/>
    <w:rsid w:val="0030116E"/>
    <w:rsid w:val="00313E55"/>
    <w:rsid w:val="00332089"/>
    <w:rsid w:val="00335941"/>
    <w:rsid w:val="00393515"/>
    <w:rsid w:val="003948C9"/>
    <w:rsid w:val="003A550E"/>
    <w:rsid w:val="003B0EB8"/>
    <w:rsid w:val="003B4007"/>
    <w:rsid w:val="003B4616"/>
    <w:rsid w:val="003B6E52"/>
    <w:rsid w:val="003B749D"/>
    <w:rsid w:val="003C14DD"/>
    <w:rsid w:val="003C48E1"/>
    <w:rsid w:val="003D5156"/>
    <w:rsid w:val="003E1EAE"/>
    <w:rsid w:val="0040075F"/>
    <w:rsid w:val="0043309E"/>
    <w:rsid w:val="00434D94"/>
    <w:rsid w:val="004361A9"/>
    <w:rsid w:val="00441C99"/>
    <w:rsid w:val="0045626F"/>
    <w:rsid w:val="00487711"/>
    <w:rsid w:val="004A2CB2"/>
    <w:rsid w:val="004A5504"/>
    <w:rsid w:val="004A6D4E"/>
    <w:rsid w:val="004B4FF1"/>
    <w:rsid w:val="004B52A9"/>
    <w:rsid w:val="004B688F"/>
    <w:rsid w:val="004B771B"/>
    <w:rsid w:val="004C3672"/>
    <w:rsid w:val="004C5781"/>
    <w:rsid w:val="004D57BD"/>
    <w:rsid w:val="004E2B6C"/>
    <w:rsid w:val="004E4A20"/>
    <w:rsid w:val="00534678"/>
    <w:rsid w:val="00541F78"/>
    <w:rsid w:val="0055247B"/>
    <w:rsid w:val="00570371"/>
    <w:rsid w:val="0057552F"/>
    <w:rsid w:val="00593340"/>
    <w:rsid w:val="005B34E8"/>
    <w:rsid w:val="005B4E45"/>
    <w:rsid w:val="005C5695"/>
    <w:rsid w:val="005E35DF"/>
    <w:rsid w:val="005F5600"/>
    <w:rsid w:val="005F7D7F"/>
    <w:rsid w:val="006015A5"/>
    <w:rsid w:val="0060507E"/>
    <w:rsid w:val="00620D71"/>
    <w:rsid w:val="00626F77"/>
    <w:rsid w:val="00630102"/>
    <w:rsid w:val="00630E1A"/>
    <w:rsid w:val="006362D3"/>
    <w:rsid w:val="00652D52"/>
    <w:rsid w:val="00672DEB"/>
    <w:rsid w:val="006805DE"/>
    <w:rsid w:val="00680ADF"/>
    <w:rsid w:val="0068197D"/>
    <w:rsid w:val="00682E4C"/>
    <w:rsid w:val="006C1A16"/>
    <w:rsid w:val="006E4BC6"/>
    <w:rsid w:val="006E71E7"/>
    <w:rsid w:val="006E7C7C"/>
    <w:rsid w:val="006F20ED"/>
    <w:rsid w:val="006F4466"/>
    <w:rsid w:val="00704108"/>
    <w:rsid w:val="00706014"/>
    <w:rsid w:val="00710239"/>
    <w:rsid w:val="007325F1"/>
    <w:rsid w:val="007432BE"/>
    <w:rsid w:val="00745158"/>
    <w:rsid w:val="00770838"/>
    <w:rsid w:val="00783566"/>
    <w:rsid w:val="00790D2E"/>
    <w:rsid w:val="007A3409"/>
    <w:rsid w:val="007A4305"/>
    <w:rsid w:val="007D15A9"/>
    <w:rsid w:val="007E1823"/>
    <w:rsid w:val="007E5FF1"/>
    <w:rsid w:val="007F602D"/>
    <w:rsid w:val="008163F3"/>
    <w:rsid w:val="00843FAD"/>
    <w:rsid w:val="00864142"/>
    <w:rsid w:val="0087430B"/>
    <w:rsid w:val="008769E8"/>
    <w:rsid w:val="00893B79"/>
    <w:rsid w:val="00893B9C"/>
    <w:rsid w:val="008A194D"/>
    <w:rsid w:val="008A1F0F"/>
    <w:rsid w:val="008A728E"/>
    <w:rsid w:val="008B5576"/>
    <w:rsid w:val="008D10AF"/>
    <w:rsid w:val="008D26BC"/>
    <w:rsid w:val="008D400C"/>
    <w:rsid w:val="008E7382"/>
    <w:rsid w:val="008F5E33"/>
    <w:rsid w:val="00900088"/>
    <w:rsid w:val="0092250C"/>
    <w:rsid w:val="00931EE2"/>
    <w:rsid w:val="00934A4A"/>
    <w:rsid w:val="00951F51"/>
    <w:rsid w:val="00952E75"/>
    <w:rsid w:val="00974815"/>
    <w:rsid w:val="00981AD0"/>
    <w:rsid w:val="009912D4"/>
    <w:rsid w:val="00995FE7"/>
    <w:rsid w:val="009C16C7"/>
    <w:rsid w:val="009C2FC0"/>
    <w:rsid w:val="009D4AAA"/>
    <w:rsid w:val="009E3259"/>
    <w:rsid w:val="009F16F5"/>
    <w:rsid w:val="00A133CF"/>
    <w:rsid w:val="00A45395"/>
    <w:rsid w:val="00A47D6F"/>
    <w:rsid w:val="00A510F4"/>
    <w:rsid w:val="00A56141"/>
    <w:rsid w:val="00A60293"/>
    <w:rsid w:val="00A7564B"/>
    <w:rsid w:val="00A76E0E"/>
    <w:rsid w:val="00A92EB4"/>
    <w:rsid w:val="00AA4C5A"/>
    <w:rsid w:val="00AC4570"/>
    <w:rsid w:val="00AD0F64"/>
    <w:rsid w:val="00AD20FB"/>
    <w:rsid w:val="00AD5083"/>
    <w:rsid w:val="00AF15FE"/>
    <w:rsid w:val="00AF4586"/>
    <w:rsid w:val="00B10C31"/>
    <w:rsid w:val="00B257C3"/>
    <w:rsid w:val="00B4320E"/>
    <w:rsid w:val="00B65A0A"/>
    <w:rsid w:val="00B840C1"/>
    <w:rsid w:val="00B8649F"/>
    <w:rsid w:val="00B86B8A"/>
    <w:rsid w:val="00B94D77"/>
    <w:rsid w:val="00BA7013"/>
    <w:rsid w:val="00BB21CF"/>
    <w:rsid w:val="00BB3D32"/>
    <w:rsid w:val="00BE2463"/>
    <w:rsid w:val="00BF0297"/>
    <w:rsid w:val="00BF26AD"/>
    <w:rsid w:val="00BF360D"/>
    <w:rsid w:val="00C10FA8"/>
    <w:rsid w:val="00C25F89"/>
    <w:rsid w:val="00C5653C"/>
    <w:rsid w:val="00C65073"/>
    <w:rsid w:val="00C653DE"/>
    <w:rsid w:val="00C954C4"/>
    <w:rsid w:val="00CA0249"/>
    <w:rsid w:val="00CB35F8"/>
    <w:rsid w:val="00CB6F26"/>
    <w:rsid w:val="00CD07D0"/>
    <w:rsid w:val="00D06F10"/>
    <w:rsid w:val="00D13975"/>
    <w:rsid w:val="00D22CC4"/>
    <w:rsid w:val="00D305CE"/>
    <w:rsid w:val="00D7030E"/>
    <w:rsid w:val="00D72932"/>
    <w:rsid w:val="00D74FFA"/>
    <w:rsid w:val="00D866BB"/>
    <w:rsid w:val="00DD0BDE"/>
    <w:rsid w:val="00DD38F3"/>
    <w:rsid w:val="00DD48D1"/>
    <w:rsid w:val="00DE0DAE"/>
    <w:rsid w:val="00DF256E"/>
    <w:rsid w:val="00DF7364"/>
    <w:rsid w:val="00E05DCA"/>
    <w:rsid w:val="00E10E01"/>
    <w:rsid w:val="00E17608"/>
    <w:rsid w:val="00E21777"/>
    <w:rsid w:val="00E375B7"/>
    <w:rsid w:val="00E82E75"/>
    <w:rsid w:val="00E9754F"/>
    <w:rsid w:val="00EB7259"/>
    <w:rsid w:val="00ED7FCC"/>
    <w:rsid w:val="00EE5CAC"/>
    <w:rsid w:val="00F30B37"/>
    <w:rsid w:val="00F35EE3"/>
    <w:rsid w:val="00F5455C"/>
    <w:rsid w:val="00F61B4A"/>
    <w:rsid w:val="00F64D03"/>
    <w:rsid w:val="00F8445C"/>
    <w:rsid w:val="00F926B3"/>
    <w:rsid w:val="00F95945"/>
    <w:rsid w:val="00FB52AF"/>
    <w:rsid w:val="00FC2AC1"/>
    <w:rsid w:val="00FD0AC8"/>
    <w:rsid w:val="00FE2D0E"/>
    <w:rsid w:val="00FF01F8"/>
    <w:rsid w:val="03B701BF"/>
    <w:rsid w:val="040C152C"/>
    <w:rsid w:val="08C06DC6"/>
    <w:rsid w:val="0E4675B8"/>
    <w:rsid w:val="0E6A52AF"/>
    <w:rsid w:val="137B4336"/>
    <w:rsid w:val="15314CCD"/>
    <w:rsid w:val="156E2939"/>
    <w:rsid w:val="1622425A"/>
    <w:rsid w:val="1A9D4D06"/>
    <w:rsid w:val="1DCE2A7B"/>
    <w:rsid w:val="23270C6D"/>
    <w:rsid w:val="25603F39"/>
    <w:rsid w:val="2749705A"/>
    <w:rsid w:val="2DEC7260"/>
    <w:rsid w:val="3FF15949"/>
    <w:rsid w:val="49440B9D"/>
    <w:rsid w:val="52345C67"/>
    <w:rsid w:val="56D935D1"/>
    <w:rsid w:val="597A6A67"/>
    <w:rsid w:val="5AEE0DCD"/>
    <w:rsid w:val="606C21AA"/>
    <w:rsid w:val="61506B07"/>
    <w:rsid w:val="670B3B5B"/>
    <w:rsid w:val="76C11661"/>
    <w:rsid w:val="779B6CBA"/>
    <w:rsid w:val="77B111E8"/>
    <w:rsid w:val="77E81E48"/>
    <w:rsid w:val="78E800EB"/>
    <w:rsid w:val="7C36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47CCD3D3-337B-476F-8008-370C2A73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8F5E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5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31616;&#33268;&#31616;&#21382;&#27714;&#32844;&#31616;&#21382;&#24212;&#23626;&#29983;&#31616;&#21382;&#26368;&#26032;&#31616;&#21382;&#21019;&#24847;&#31616;&#21382;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简历-简致简历求职简历应届生简历最新简历创意简历.docx</Template>
  <TotalTime>158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位 位永光</cp:lastModifiedBy>
  <cp:revision>241</cp:revision>
  <dcterms:created xsi:type="dcterms:W3CDTF">2017-07-02T12:17:00Z</dcterms:created>
  <dcterms:modified xsi:type="dcterms:W3CDTF">2019-10-09T02:01:00Z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